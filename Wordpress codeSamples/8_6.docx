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138" w:rsidRDefault="00E97138" w:rsidP="00E97138">
      <w:pPr>
        <w:pStyle w:val="codeN"/>
      </w:pPr>
      <w:r>
        <w:t>Listing 8.6</w:t>
      </w:r>
    </w:p>
    <w:p w:rsidR="005315ED" w:rsidRPr="00E97138" w:rsidRDefault="005315ED" w:rsidP="005315ED">
      <w:pPr>
        <w:pStyle w:val="codelisting"/>
      </w:pPr>
      <w:proofErr w:type="gramStart"/>
      <w:r w:rsidRPr="00E97138">
        <w:t>&lt;?</w:t>
      </w:r>
      <w:proofErr w:type="spellStart"/>
      <w:r w:rsidRPr="00E97138">
        <w:t>php</w:t>
      </w:r>
      <w:proofErr w:type="spellEnd"/>
      <w:proofErr w:type="gramEnd"/>
    </w:p>
    <w:p w:rsidR="005315ED" w:rsidRPr="00E97138" w:rsidRDefault="005315ED" w:rsidP="005315ED">
      <w:pPr>
        <w:pStyle w:val="codelisting"/>
      </w:pPr>
      <w:proofErr w:type="spellStart"/>
      <w:r w:rsidRPr="00E97138">
        <w:t>query_</w:t>
      </w:r>
      <w:proofErr w:type="gramStart"/>
      <w:r w:rsidRPr="00E97138">
        <w:t>posts</w:t>
      </w:r>
      <w:proofErr w:type="spellEnd"/>
      <w:r w:rsidRPr="00E97138">
        <w:t>(</w:t>
      </w:r>
      <w:proofErr w:type="gramEnd"/>
      <w:r w:rsidRPr="00E97138">
        <w:t xml:space="preserve"> array('cat =&gt; 15, 'order' =&gt; 'ASC') );</w:t>
      </w:r>
    </w:p>
    <w:p w:rsidR="005315ED" w:rsidRPr="00E97138" w:rsidRDefault="005315ED" w:rsidP="005315ED">
      <w:pPr>
        <w:pStyle w:val="codelisting"/>
      </w:pPr>
      <w:proofErr w:type="gramStart"/>
      <w:r w:rsidRPr="00E97138">
        <w:t>if(</w:t>
      </w:r>
      <w:proofErr w:type="gramEnd"/>
      <w:r w:rsidRPr="00E97138">
        <w:t xml:space="preserve"> </w:t>
      </w:r>
      <w:proofErr w:type="spellStart"/>
      <w:r w:rsidRPr="00E97138">
        <w:t>have_posts</w:t>
      </w:r>
      <w:proofErr w:type="spellEnd"/>
      <w:r w:rsidRPr="00E97138">
        <w:t>() ) :</w:t>
      </w:r>
    </w:p>
    <w:p w:rsidR="005315ED" w:rsidRPr="00E97138" w:rsidRDefault="005315ED" w:rsidP="005315ED">
      <w:pPr>
        <w:pStyle w:val="codelisting"/>
      </w:pPr>
      <w:r w:rsidRPr="00E97138">
        <w:t xml:space="preserve">     </w:t>
      </w:r>
      <w:proofErr w:type="gramStart"/>
      <w:r w:rsidRPr="00E97138">
        <w:t>while(</w:t>
      </w:r>
      <w:proofErr w:type="gramEnd"/>
      <w:r w:rsidRPr="00E97138">
        <w:t xml:space="preserve"> </w:t>
      </w:r>
      <w:proofErr w:type="spellStart"/>
      <w:r w:rsidRPr="00E97138">
        <w:t>have_posts</w:t>
      </w:r>
      <w:proofErr w:type="spellEnd"/>
      <w:r w:rsidRPr="00E97138">
        <w:t>() ) :</w:t>
      </w:r>
    </w:p>
    <w:p w:rsidR="005315ED" w:rsidRDefault="005315ED" w:rsidP="005315ED">
      <w:pPr>
        <w:pStyle w:val="codelisting"/>
      </w:pPr>
      <w:r w:rsidRPr="00E97138">
        <w:t xml:space="preserve">          </w:t>
      </w:r>
      <w:proofErr w:type="spellStart"/>
      <w:r w:rsidRPr="00E97138">
        <w:t>the_</w:t>
      </w:r>
      <w:proofErr w:type="gramStart"/>
      <w:r w:rsidRPr="00E97138">
        <w:t>post</w:t>
      </w:r>
      <w:proofErr w:type="spellEnd"/>
      <w:r>
        <w:t>(</w:t>
      </w:r>
      <w:proofErr w:type="gramEnd"/>
      <w:r>
        <w:t>);</w:t>
      </w:r>
    </w:p>
    <w:p w:rsidR="005315ED" w:rsidRDefault="005315ED" w:rsidP="005315ED">
      <w:pPr>
        <w:pStyle w:val="codelisting"/>
      </w:pPr>
    </w:p>
    <w:p w:rsidR="005315ED" w:rsidRDefault="005315ED" w:rsidP="005315ED">
      <w:pPr>
        <w:pStyle w:val="codelisting"/>
      </w:pPr>
      <w:r>
        <w:t xml:space="preserve">          ...</w:t>
      </w:r>
    </w:p>
    <w:p w:rsidR="005315ED" w:rsidRDefault="005315ED" w:rsidP="005315ED">
      <w:pPr>
        <w:pStyle w:val="codelisting"/>
      </w:pPr>
      <w:r>
        <w:t xml:space="preserve">     </w:t>
      </w:r>
      <w:proofErr w:type="spellStart"/>
      <w:proofErr w:type="gramStart"/>
      <w:r>
        <w:t>endwhile</w:t>
      </w:r>
      <w:proofErr w:type="spellEnd"/>
      <w:proofErr w:type="gramEnd"/>
      <w:r>
        <w:t>;</w:t>
      </w:r>
    </w:p>
    <w:p w:rsidR="005315ED" w:rsidRDefault="005315ED" w:rsidP="005315ED">
      <w:pPr>
        <w:pStyle w:val="codelisting"/>
      </w:pPr>
      <w:proofErr w:type="spellStart"/>
      <w:proofErr w:type="gramStart"/>
      <w:r>
        <w:t>endif</w:t>
      </w:r>
      <w:proofErr w:type="spellEnd"/>
      <w:proofErr w:type="gramEnd"/>
      <w:r>
        <w:t>;</w:t>
      </w:r>
    </w:p>
    <w:p w:rsidR="005315ED" w:rsidRDefault="005315ED" w:rsidP="005315ED">
      <w:pPr>
        <w:pStyle w:val="codelisting"/>
      </w:pPr>
      <w:proofErr w:type="spellStart"/>
      <w:r>
        <w:t>rewind_</w:t>
      </w:r>
      <w:proofErr w:type="gramStart"/>
      <w:r>
        <w:t>posts</w:t>
      </w:r>
      <w:proofErr w:type="spellEnd"/>
      <w:r>
        <w:t>(</w:t>
      </w:r>
      <w:proofErr w:type="gramEnd"/>
      <w:r>
        <w:t>);</w:t>
      </w:r>
    </w:p>
    <w:p w:rsidR="002E0AB6" w:rsidRDefault="005315ED" w:rsidP="00E97138">
      <w:pPr>
        <w:pStyle w:val="codelistinglast"/>
      </w:pPr>
      <w:r>
        <w:t>?&gt;</w:t>
      </w:r>
    </w:p>
    <w:sectPr w:rsidR="002E0AB6" w:rsidSect="001F767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 Bold"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proofState w:spelling="clean" w:grammar="clean"/>
  <w:attachedTemplate r:id="rId1"/>
  <w:linkStyle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5315ED"/>
    <w:rsid w:val="003559DB"/>
    <w:rsid w:val="005315ED"/>
    <w:rsid w:val="00C56657"/>
    <w:rsid w:val="00D234B0"/>
    <w:rsid w:val="00E9713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Signature" w:uiPriority="0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657"/>
    <w:pPr>
      <w:spacing w:after="180" w:line="230" w:lineRule="exact"/>
      <w:ind w:left="720"/>
    </w:pPr>
    <w:rPr>
      <w:rFonts w:ascii="Times New Roman" w:hAnsi="Times New Roman" w:cs="Times New Roman"/>
      <w:spacing w:val="-2"/>
      <w:sz w:val="19"/>
      <w:szCs w:val="20"/>
    </w:rPr>
  </w:style>
  <w:style w:type="paragraph" w:styleId="Heading1">
    <w:name w:val="heading 1"/>
    <w:basedOn w:val="Normal"/>
    <w:next w:val="GX"/>
    <w:link w:val="Heading1Char"/>
    <w:qFormat/>
    <w:rsid w:val="00C56657"/>
    <w:pPr>
      <w:keepNext/>
      <w:pBdr>
        <w:bottom w:val="single" w:sz="12" w:space="4" w:color="auto"/>
      </w:pBdr>
      <w:spacing w:before="240" w:after="160" w:line="420" w:lineRule="exact"/>
      <w:outlineLvl w:val="0"/>
    </w:pPr>
    <w:rPr>
      <w:rFonts w:ascii="Arial" w:hAnsi="Arial"/>
      <w:b/>
      <w:spacing w:val="4"/>
      <w:sz w:val="36"/>
    </w:rPr>
  </w:style>
  <w:style w:type="paragraph" w:styleId="Heading2">
    <w:name w:val="heading 2"/>
    <w:basedOn w:val="Normal"/>
    <w:next w:val="GX"/>
    <w:link w:val="Heading2Char"/>
    <w:qFormat/>
    <w:rsid w:val="00C56657"/>
    <w:pPr>
      <w:keepNext/>
      <w:spacing w:before="100" w:after="80" w:line="340" w:lineRule="exact"/>
      <w:outlineLvl w:val="1"/>
    </w:pPr>
    <w:rPr>
      <w:rFonts w:ascii="Arial" w:hAnsi="Arial"/>
      <w:b/>
      <w:sz w:val="30"/>
    </w:rPr>
  </w:style>
  <w:style w:type="paragraph" w:styleId="Heading3">
    <w:name w:val="heading 3"/>
    <w:basedOn w:val="Normal"/>
    <w:next w:val="GX"/>
    <w:link w:val="Heading3Char"/>
    <w:qFormat/>
    <w:rsid w:val="00C56657"/>
    <w:pPr>
      <w:keepNext/>
      <w:spacing w:before="80" w:after="40" w:line="260" w:lineRule="exact"/>
      <w:outlineLvl w:val="2"/>
    </w:pPr>
    <w:rPr>
      <w:rFonts w:ascii="Arial" w:hAnsi="Arial"/>
      <w:b/>
      <w:spacing w:val="0"/>
      <w:sz w:val="20"/>
    </w:rPr>
  </w:style>
  <w:style w:type="paragraph" w:styleId="Heading4">
    <w:name w:val="heading 4"/>
    <w:basedOn w:val="Normal"/>
    <w:next w:val="GX"/>
    <w:link w:val="Heading4Char"/>
    <w:qFormat/>
    <w:rsid w:val="00C56657"/>
    <w:pPr>
      <w:keepNext/>
      <w:spacing w:before="60" w:after="40" w:line="260" w:lineRule="exact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C56657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C56657"/>
    <w:pPr>
      <w:keepNext/>
      <w:spacing w:after="0" w:line="240" w:lineRule="auto"/>
      <w:ind w:left="0"/>
      <w:outlineLvl w:val="5"/>
    </w:pPr>
    <w:rPr>
      <w:i/>
      <w:spacing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C56657"/>
    <w:pPr>
      <w:spacing w:before="240" w:after="60" w:line="240" w:lineRule="auto"/>
      <w:ind w:left="0"/>
      <w:outlineLvl w:val="6"/>
    </w:pPr>
    <w:rPr>
      <w:spacing w:val="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56657"/>
    <w:pPr>
      <w:spacing w:before="240" w:after="60" w:line="240" w:lineRule="auto"/>
      <w:ind w:left="0"/>
      <w:outlineLvl w:val="7"/>
    </w:pPr>
    <w:rPr>
      <w:i/>
      <w:spacing w:val="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56657"/>
    <w:pPr>
      <w:tabs>
        <w:tab w:val="num" w:pos="1584"/>
      </w:tabs>
      <w:spacing w:before="240" w:after="60" w:line="240" w:lineRule="auto"/>
      <w:ind w:left="1584" w:hanging="144"/>
      <w:outlineLvl w:val="8"/>
    </w:pPr>
    <w:rPr>
      <w:rFonts w:ascii="Arial" w:hAnsi="Arial"/>
      <w:spacing w:val="0"/>
      <w:sz w:val="22"/>
      <w:szCs w:val="22"/>
    </w:rPr>
  </w:style>
  <w:style w:type="character" w:default="1" w:styleId="DefaultParagraphFont">
    <w:name w:val="Default Paragraph Font"/>
    <w:rsid w:val="00C56657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C56657"/>
  </w:style>
  <w:style w:type="paragraph" w:customStyle="1" w:styleId="authorquery">
    <w:name w:val="author query"/>
    <w:basedOn w:val="Normal"/>
    <w:next w:val="GX"/>
    <w:rsid w:val="00C56657"/>
    <w:pPr>
      <w:spacing w:after="220" w:line="220" w:lineRule="exact"/>
      <w:ind w:left="960"/>
    </w:pPr>
    <w:rPr>
      <w:b/>
      <w:i/>
      <w:color w:val="FF0000"/>
      <w:sz w:val="20"/>
    </w:rPr>
  </w:style>
  <w:style w:type="paragraph" w:styleId="BalloonText">
    <w:name w:val="Balloon Text"/>
    <w:basedOn w:val="Normal"/>
    <w:link w:val="BalloonTextChar"/>
    <w:rsid w:val="000F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customStyle="1" w:styleId="BL">
    <w:name w:val="BL"/>
    <w:basedOn w:val="Normal"/>
    <w:rsid w:val="00C56657"/>
    <w:pPr>
      <w:tabs>
        <w:tab w:val="left" w:pos="1440"/>
      </w:tabs>
      <w:spacing w:after="80"/>
      <w:ind w:left="1440" w:hanging="320"/>
    </w:pPr>
    <w:rPr>
      <w:spacing w:val="0"/>
    </w:rPr>
  </w:style>
  <w:style w:type="paragraph" w:customStyle="1" w:styleId="code">
    <w:name w:val="code"/>
    <w:rsid w:val="00C56657"/>
    <w:pPr>
      <w:spacing w:line="264" w:lineRule="auto"/>
      <w:ind w:left="1200"/>
    </w:pPr>
    <w:rPr>
      <w:rFonts w:ascii="Courier New" w:hAnsi="Courier New" w:cs="Times New Roman"/>
      <w:sz w:val="17"/>
      <w:szCs w:val="20"/>
    </w:rPr>
  </w:style>
  <w:style w:type="paragraph" w:customStyle="1" w:styleId="NLcode">
    <w:name w:val="NL code"/>
    <w:basedOn w:val="code"/>
    <w:rsid w:val="00C56657"/>
    <w:pPr>
      <w:ind w:left="1440"/>
    </w:pPr>
  </w:style>
  <w:style w:type="paragraph" w:customStyle="1" w:styleId="BLcode">
    <w:name w:val="BL code"/>
    <w:basedOn w:val="NLcode"/>
    <w:rsid w:val="00C56657"/>
  </w:style>
  <w:style w:type="paragraph" w:customStyle="1" w:styleId="BLcodelast">
    <w:name w:val="BL code last"/>
    <w:basedOn w:val="BLcode"/>
    <w:next w:val="GX"/>
    <w:rsid w:val="00C56657"/>
    <w:pPr>
      <w:spacing w:after="180"/>
    </w:pPr>
  </w:style>
  <w:style w:type="paragraph" w:customStyle="1" w:styleId="BLcodepre-BL">
    <w:name w:val="BL code pre-BL"/>
    <w:basedOn w:val="BLcode"/>
    <w:next w:val="BL"/>
    <w:rsid w:val="00C56657"/>
    <w:pPr>
      <w:spacing w:after="80"/>
    </w:pPr>
  </w:style>
  <w:style w:type="paragraph" w:customStyle="1" w:styleId="TX">
    <w:name w:val="TX"/>
    <w:rsid w:val="00C56657"/>
    <w:pPr>
      <w:spacing w:after="100" w:line="210" w:lineRule="exact"/>
    </w:pPr>
    <w:rPr>
      <w:rFonts w:ascii="Arial" w:hAnsi="Arial" w:cs="Times New Roman"/>
      <w:sz w:val="17"/>
      <w:szCs w:val="20"/>
    </w:rPr>
  </w:style>
  <w:style w:type="paragraph" w:customStyle="1" w:styleId="FC">
    <w:name w:val="FC"/>
    <w:basedOn w:val="TX"/>
    <w:next w:val="GX"/>
    <w:rsid w:val="00C56657"/>
    <w:pPr>
      <w:spacing w:after="240"/>
    </w:pPr>
    <w:rPr>
      <w:sz w:val="18"/>
    </w:rPr>
  </w:style>
  <w:style w:type="paragraph" w:customStyle="1" w:styleId="NLFC">
    <w:name w:val="NL FC"/>
    <w:basedOn w:val="FC"/>
    <w:next w:val="NL"/>
    <w:rsid w:val="00C56657"/>
    <w:pPr>
      <w:ind w:left="1440"/>
    </w:pPr>
  </w:style>
  <w:style w:type="paragraph" w:customStyle="1" w:styleId="BLFC">
    <w:name w:val="BL FC"/>
    <w:basedOn w:val="NLFC"/>
    <w:next w:val="GX"/>
    <w:rsid w:val="00C56657"/>
  </w:style>
  <w:style w:type="paragraph" w:customStyle="1" w:styleId="BLF">
    <w:name w:val="BL F"/>
    <w:basedOn w:val="BLFC"/>
    <w:rsid w:val="00C56657"/>
    <w:pPr>
      <w:spacing w:line="240" w:lineRule="auto"/>
    </w:pPr>
  </w:style>
  <w:style w:type="paragraph" w:customStyle="1" w:styleId="Fcredit">
    <w:name w:val="F credit"/>
    <w:basedOn w:val="FC"/>
    <w:next w:val="GX"/>
    <w:rsid w:val="00C56657"/>
    <w:pPr>
      <w:spacing w:after="400"/>
    </w:pPr>
    <w:rPr>
      <w:i/>
      <w:sz w:val="15"/>
    </w:rPr>
  </w:style>
  <w:style w:type="paragraph" w:customStyle="1" w:styleId="BLFcredit">
    <w:name w:val="BL F credit"/>
    <w:basedOn w:val="Fcredit"/>
    <w:next w:val="GX"/>
    <w:rsid w:val="00C56657"/>
    <w:pPr>
      <w:spacing w:line="200" w:lineRule="exact"/>
      <w:ind w:left="1440"/>
    </w:pPr>
  </w:style>
  <w:style w:type="paragraph" w:customStyle="1" w:styleId="NLFN">
    <w:name w:val="NL FN"/>
    <w:basedOn w:val="Normal"/>
    <w:next w:val="NLFC"/>
    <w:rsid w:val="00C56657"/>
    <w:pPr>
      <w:keepNext/>
      <w:shd w:val="clear" w:color="auto" w:fill="333333"/>
      <w:tabs>
        <w:tab w:val="left" w:pos="240"/>
      </w:tabs>
      <w:spacing w:before="320" w:after="60" w:line="220" w:lineRule="exact"/>
      <w:ind w:left="1440"/>
    </w:pPr>
    <w:rPr>
      <w:rFonts w:ascii="Arial" w:hAnsi="Arial"/>
      <w:b/>
      <w:caps/>
      <w:color w:val="FFFFFF"/>
      <w:spacing w:val="0"/>
      <w:sz w:val="18"/>
    </w:rPr>
  </w:style>
  <w:style w:type="paragraph" w:customStyle="1" w:styleId="BLFN">
    <w:name w:val="BL FN"/>
    <w:basedOn w:val="NLFN"/>
    <w:next w:val="BLFC"/>
    <w:rsid w:val="00C56657"/>
  </w:style>
  <w:style w:type="paragraph" w:customStyle="1" w:styleId="BLlast">
    <w:name w:val="BL last"/>
    <w:basedOn w:val="BL"/>
    <w:next w:val="GX"/>
    <w:rsid w:val="00C56657"/>
    <w:pPr>
      <w:spacing w:after="180"/>
    </w:pPr>
  </w:style>
  <w:style w:type="paragraph" w:customStyle="1" w:styleId="NL">
    <w:name w:val="NL"/>
    <w:basedOn w:val="Normal"/>
    <w:rsid w:val="00C56657"/>
    <w:pPr>
      <w:tabs>
        <w:tab w:val="left" w:pos="1120"/>
        <w:tab w:val="left" w:pos="1440"/>
      </w:tabs>
      <w:spacing w:after="80"/>
      <w:ind w:left="1440" w:hanging="1440"/>
    </w:pPr>
  </w:style>
  <w:style w:type="paragraph" w:customStyle="1" w:styleId="NLBL">
    <w:name w:val="NLBL"/>
    <w:basedOn w:val="NL"/>
    <w:rsid w:val="00C56657"/>
    <w:pPr>
      <w:tabs>
        <w:tab w:val="clear" w:pos="1120"/>
        <w:tab w:val="clear" w:pos="1440"/>
        <w:tab w:val="left" w:pos="1680"/>
      </w:tabs>
      <w:ind w:left="1680" w:hanging="240"/>
    </w:pPr>
  </w:style>
  <w:style w:type="paragraph" w:customStyle="1" w:styleId="BL2">
    <w:name w:val="BL2"/>
    <w:basedOn w:val="NLBL"/>
    <w:rsid w:val="00C56657"/>
    <w:rPr>
      <w:spacing w:val="0"/>
    </w:rPr>
  </w:style>
  <w:style w:type="paragraph" w:customStyle="1" w:styleId="BL2last">
    <w:name w:val="BL2 last"/>
    <w:basedOn w:val="BL2"/>
    <w:next w:val="GX"/>
    <w:rsid w:val="00C56657"/>
    <w:pPr>
      <w:spacing w:after="180"/>
    </w:pPr>
  </w:style>
  <w:style w:type="paragraph" w:customStyle="1" w:styleId="BLF0">
    <w:name w:val="BLF"/>
    <w:basedOn w:val="BLFC"/>
    <w:rsid w:val="00C56657"/>
    <w:pPr>
      <w:spacing w:line="240" w:lineRule="auto"/>
    </w:pPr>
  </w:style>
  <w:style w:type="paragraph" w:customStyle="1" w:styleId="byline">
    <w:name w:val="byline"/>
    <w:basedOn w:val="Normal"/>
    <w:next w:val="GXfirstpage"/>
    <w:rsid w:val="00C56657"/>
    <w:pPr>
      <w:spacing w:line="320" w:lineRule="exact"/>
      <w:jc w:val="center"/>
    </w:pPr>
    <w:rPr>
      <w:b/>
      <w:i/>
      <w:sz w:val="28"/>
    </w:rPr>
  </w:style>
  <w:style w:type="paragraph" w:customStyle="1" w:styleId="CN">
    <w:name w:val="CN"/>
    <w:next w:val="CT"/>
    <w:rsid w:val="00C56657"/>
    <w:pPr>
      <w:pageBreakBefore/>
      <w:spacing w:before="720" w:after="720" w:line="560" w:lineRule="exact"/>
      <w:jc w:val="center"/>
    </w:pPr>
    <w:rPr>
      <w:rFonts w:ascii="Times New Roman" w:hAnsi="Times New Roman" w:cs="Times New Roman"/>
      <w:color w:val="808080"/>
      <w:sz w:val="72"/>
      <w:szCs w:val="20"/>
    </w:rPr>
  </w:style>
  <w:style w:type="paragraph" w:customStyle="1" w:styleId="code80listing">
    <w:name w:val="code 80 listing"/>
    <w:basedOn w:val="code"/>
    <w:rsid w:val="00C56657"/>
    <w:pPr>
      <w:ind w:left="240"/>
    </w:pPr>
    <w:rPr>
      <w:spacing w:val="4"/>
      <w:sz w:val="16"/>
    </w:rPr>
  </w:style>
  <w:style w:type="paragraph" w:customStyle="1" w:styleId="code80">
    <w:name w:val="code 80"/>
    <w:basedOn w:val="code80listing"/>
    <w:rsid w:val="00C56657"/>
    <w:pPr>
      <w:ind w:left="1200"/>
    </w:pPr>
    <w:rPr>
      <w:spacing w:val="-8"/>
    </w:rPr>
  </w:style>
  <w:style w:type="paragraph" w:customStyle="1" w:styleId="code80last">
    <w:name w:val="code 80 last"/>
    <w:basedOn w:val="code80"/>
    <w:next w:val="GX"/>
    <w:rsid w:val="00C56657"/>
    <w:pPr>
      <w:spacing w:after="180"/>
    </w:pPr>
  </w:style>
  <w:style w:type="paragraph" w:customStyle="1" w:styleId="code80listinglast">
    <w:name w:val="code 80 listing last"/>
    <w:basedOn w:val="code80listing"/>
    <w:next w:val="GX"/>
    <w:rsid w:val="00C56657"/>
    <w:pPr>
      <w:pBdr>
        <w:bottom w:val="single" w:sz="4" w:space="1" w:color="auto"/>
      </w:pBdr>
      <w:spacing w:after="620"/>
    </w:pPr>
  </w:style>
  <w:style w:type="paragraph" w:customStyle="1" w:styleId="codeH">
    <w:name w:val="code H"/>
    <w:basedOn w:val="code80listing"/>
    <w:next w:val="code"/>
    <w:rsid w:val="00C56657"/>
    <w:pPr>
      <w:keepNext/>
      <w:spacing w:before="240" w:after="60"/>
    </w:pPr>
    <w:rPr>
      <w:u w:val="single"/>
    </w:rPr>
  </w:style>
  <w:style w:type="character" w:customStyle="1" w:styleId="CodeinText">
    <w:name w:val="Code in Text"/>
    <w:basedOn w:val="DefaultParagraphFont"/>
    <w:rsid w:val="00C56657"/>
    <w:rPr>
      <w:rFonts w:ascii="Courier New" w:hAnsi="Courier New"/>
      <w:sz w:val="19"/>
    </w:rPr>
  </w:style>
  <w:style w:type="paragraph" w:customStyle="1" w:styleId="codelast">
    <w:name w:val="code last"/>
    <w:basedOn w:val="code"/>
    <w:next w:val="GX"/>
    <w:rsid w:val="00C56657"/>
    <w:pPr>
      <w:spacing w:after="180" w:line="210" w:lineRule="exact"/>
      <w:ind w:left="1195"/>
    </w:pPr>
  </w:style>
  <w:style w:type="paragraph" w:customStyle="1" w:styleId="codelisting">
    <w:name w:val="code listing"/>
    <w:basedOn w:val="code"/>
    <w:rsid w:val="00C56657"/>
    <w:pPr>
      <w:ind w:left="240"/>
    </w:pPr>
    <w:rPr>
      <w:spacing w:val="3"/>
    </w:rPr>
  </w:style>
  <w:style w:type="paragraph" w:customStyle="1" w:styleId="codelistinglast">
    <w:name w:val="code listing last"/>
    <w:basedOn w:val="codelisting"/>
    <w:next w:val="GX"/>
    <w:rsid w:val="00C56657"/>
    <w:pPr>
      <w:pBdr>
        <w:bottom w:val="single" w:sz="4" w:space="1" w:color="auto"/>
      </w:pBdr>
      <w:spacing w:after="620"/>
    </w:pPr>
  </w:style>
  <w:style w:type="paragraph" w:customStyle="1" w:styleId="TN">
    <w:name w:val="TN"/>
    <w:next w:val="TT"/>
    <w:rsid w:val="00C56657"/>
    <w:pPr>
      <w:keepNext/>
      <w:shd w:val="clear" w:color="auto" w:fill="333333"/>
      <w:tabs>
        <w:tab w:val="left" w:pos="240"/>
      </w:tabs>
      <w:spacing w:before="320" w:after="60" w:line="220" w:lineRule="exact"/>
      <w:ind w:left="245"/>
    </w:pPr>
    <w:rPr>
      <w:rFonts w:ascii="Arial" w:hAnsi="Arial" w:cs="Times New Roman"/>
      <w:b/>
      <w:caps/>
      <w:color w:val="FFFFFF"/>
      <w:sz w:val="18"/>
      <w:szCs w:val="20"/>
    </w:rPr>
  </w:style>
  <w:style w:type="paragraph" w:customStyle="1" w:styleId="codeN">
    <w:name w:val="code N"/>
    <w:basedOn w:val="TN"/>
    <w:next w:val="codeT"/>
    <w:rsid w:val="00C56657"/>
    <w:pPr>
      <w:spacing w:after="80"/>
    </w:pPr>
  </w:style>
  <w:style w:type="paragraph" w:customStyle="1" w:styleId="codeT">
    <w:name w:val="code T"/>
    <w:next w:val="code"/>
    <w:rsid w:val="00C56657"/>
    <w:pPr>
      <w:keepNext/>
      <w:spacing w:after="240" w:line="220" w:lineRule="exact"/>
      <w:ind w:left="240"/>
    </w:pPr>
    <w:rPr>
      <w:rFonts w:ascii="Arial" w:hAnsi="Arial" w:cs="Times New Roman"/>
      <w:b/>
      <w:sz w:val="19"/>
      <w:szCs w:val="20"/>
    </w:rPr>
  </w:style>
  <w:style w:type="character" w:styleId="CommentReference">
    <w:name w:val="annotation reference"/>
    <w:basedOn w:val="DefaultParagraphFont"/>
    <w:rsid w:val="000F73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73E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F73E7"/>
    <w:rPr>
      <w:rFonts w:ascii="Times New Roman" w:eastAsia="Times New Roman" w:hAnsi="Times New Roman" w:cs="Times New Roman"/>
      <w:spacing w:val="-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7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73E7"/>
    <w:rPr>
      <w:b/>
      <w:bCs/>
    </w:rPr>
  </w:style>
  <w:style w:type="paragraph" w:customStyle="1" w:styleId="CT">
    <w:name w:val="CT"/>
    <w:basedOn w:val="Normal"/>
    <w:next w:val="GX"/>
    <w:rsid w:val="00C56657"/>
    <w:pPr>
      <w:spacing w:after="1000" w:line="720" w:lineRule="exact"/>
      <w:ind w:left="0"/>
      <w:jc w:val="center"/>
    </w:pPr>
    <w:rPr>
      <w:sz w:val="68"/>
    </w:rPr>
  </w:style>
  <w:style w:type="paragraph" w:styleId="DocumentMap">
    <w:name w:val="Document Map"/>
    <w:basedOn w:val="Normal"/>
    <w:link w:val="DocumentMapChar"/>
    <w:rsid w:val="000F73E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styleId="E-mailSignature">
    <w:name w:val="E-mail Signature"/>
    <w:basedOn w:val="Normal"/>
    <w:link w:val="E-mailSignatureChar"/>
    <w:rsid w:val="000F73E7"/>
  </w:style>
  <w:style w:type="character" w:customStyle="1" w:styleId="E-mailSignatureChar">
    <w:name w:val="E-mail Signature Char"/>
    <w:basedOn w:val="DefaultParagraphFont"/>
    <w:link w:val="E-mailSignature"/>
    <w:rsid w:val="000F73E7"/>
    <w:rPr>
      <w:rFonts w:ascii="Times New Roman" w:eastAsia="Times New Roman" w:hAnsi="Times New Roman" w:cs="Times New Roman"/>
      <w:spacing w:val="-2"/>
      <w:sz w:val="19"/>
    </w:rPr>
  </w:style>
  <w:style w:type="paragraph" w:customStyle="1" w:styleId="production">
    <w:name w:val="production"/>
    <w:next w:val="GX"/>
    <w:rsid w:val="00C56657"/>
    <w:pPr>
      <w:spacing w:after="120" w:line="220" w:lineRule="exact"/>
      <w:ind w:left="965"/>
    </w:pPr>
    <w:rPr>
      <w:rFonts w:ascii="Times New Roman" w:hAnsi="Times New Roman" w:cs="Times New Roman"/>
      <w:b/>
      <w:i/>
      <w:color w:val="0000FF"/>
      <w:sz w:val="20"/>
      <w:szCs w:val="20"/>
    </w:rPr>
  </w:style>
  <w:style w:type="paragraph" w:customStyle="1" w:styleId="editorquery">
    <w:name w:val="editor query"/>
    <w:basedOn w:val="production"/>
    <w:next w:val="GX"/>
    <w:rsid w:val="00C56657"/>
    <w:rPr>
      <w:color w:val="FF00FF"/>
    </w:rPr>
  </w:style>
  <w:style w:type="paragraph" w:customStyle="1" w:styleId="ext">
    <w:name w:val="ext"/>
    <w:basedOn w:val="Normal"/>
    <w:rsid w:val="00C56657"/>
    <w:pPr>
      <w:spacing w:after="120"/>
      <w:ind w:left="1080" w:right="480"/>
    </w:pPr>
  </w:style>
  <w:style w:type="paragraph" w:customStyle="1" w:styleId="extlast">
    <w:name w:val="ext last"/>
    <w:basedOn w:val="ext"/>
    <w:next w:val="GX"/>
    <w:rsid w:val="00C56657"/>
    <w:pPr>
      <w:spacing w:after="180"/>
    </w:pPr>
  </w:style>
  <w:style w:type="paragraph" w:customStyle="1" w:styleId="GX">
    <w:name w:val="GX"/>
    <w:basedOn w:val="Normal"/>
    <w:rsid w:val="00C56657"/>
  </w:style>
  <w:style w:type="paragraph" w:customStyle="1" w:styleId="F">
    <w:name w:val="F"/>
    <w:basedOn w:val="GX"/>
    <w:next w:val="FC"/>
    <w:rsid w:val="00C56657"/>
    <w:pPr>
      <w:spacing w:line="240" w:lineRule="auto"/>
      <w:ind w:left="0"/>
    </w:pPr>
  </w:style>
  <w:style w:type="paragraph" w:customStyle="1" w:styleId="FMauthor">
    <w:name w:val="FM author"/>
    <w:rsid w:val="00C56657"/>
    <w:pPr>
      <w:spacing w:line="480" w:lineRule="exact"/>
      <w:jc w:val="center"/>
    </w:pPr>
    <w:rPr>
      <w:rFonts w:ascii="Times New Roman" w:hAnsi="Times New Roman" w:cs="Times New Roman"/>
      <w:spacing w:val="-2"/>
      <w:sz w:val="44"/>
      <w:szCs w:val="20"/>
    </w:rPr>
  </w:style>
  <w:style w:type="paragraph" w:customStyle="1" w:styleId="FMcopyright">
    <w:name w:val="FM copyright"/>
    <w:basedOn w:val="GX"/>
    <w:rsid w:val="00C56657"/>
    <w:pPr>
      <w:spacing w:after="120" w:line="200" w:lineRule="exact"/>
      <w:ind w:left="0"/>
    </w:pPr>
    <w:rPr>
      <w:sz w:val="17"/>
    </w:rPr>
  </w:style>
  <w:style w:type="paragraph" w:customStyle="1" w:styleId="FMcopyrightdisclaimer">
    <w:name w:val="FM copyright disclaimer"/>
    <w:basedOn w:val="FMcopyright"/>
    <w:rsid w:val="00C56657"/>
    <w:rPr>
      <w:b/>
      <w:caps/>
      <w:spacing w:val="-8"/>
    </w:rPr>
  </w:style>
  <w:style w:type="paragraph" w:customStyle="1" w:styleId="FMcopyrighttitle">
    <w:name w:val="FM copyright title"/>
    <w:basedOn w:val="FMcopyright"/>
    <w:rsid w:val="00C56657"/>
    <w:rPr>
      <w:b/>
    </w:rPr>
  </w:style>
  <w:style w:type="paragraph" w:customStyle="1" w:styleId="FMcredithead">
    <w:name w:val="FM credit head"/>
    <w:basedOn w:val="GX"/>
    <w:rsid w:val="00C56657"/>
    <w:pPr>
      <w:spacing w:after="0"/>
      <w:ind w:left="0"/>
    </w:pPr>
    <w:rPr>
      <w:b/>
    </w:rPr>
  </w:style>
  <w:style w:type="paragraph" w:customStyle="1" w:styleId="fmcreditname">
    <w:name w:val="fm credit name"/>
    <w:basedOn w:val="FMcredithead"/>
    <w:rsid w:val="00C56657"/>
    <w:pPr>
      <w:spacing w:after="240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0F73E7"/>
    <w:rPr>
      <w:rFonts w:ascii="Arial" w:hAnsi="Arial" w:cs="Times New Roman"/>
      <w:b/>
      <w:spacing w:val="4"/>
      <w:sz w:val="36"/>
      <w:szCs w:val="20"/>
    </w:rPr>
  </w:style>
  <w:style w:type="paragraph" w:customStyle="1" w:styleId="FMcredittitle">
    <w:name w:val="FM credit title"/>
    <w:basedOn w:val="Heading1"/>
    <w:rsid w:val="00C56657"/>
    <w:pPr>
      <w:spacing w:after="480"/>
      <w:ind w:left="0"/>
    </w:pPr>
  </w:style>
  <w:style w:type="paragraph" w:customStyle="1" w:styleId="FMdedication">
    <w:name w:val="FM dedication"/>
    <w:basedOn w:val="FMcopyright"/>
    <w:rsid w:val="00C56657"/>
    <w:pPr>
      <w:spacing w:after="1200" w:line="320" w:lineRule="exact"/>
      <w:ind w:left="480" w:right="480"/>
      <w:jc w:val="center"/>
    </w:pPr>
    <w:rPr>
      <w:b/>
      <w:i/>
      <w:spacing w:val="10"/>
      <w:sz w:val="24"/>
    </w:rPr>
  </w:style>
  <w:style w:type="paragraph" w:customStyle="1" w:styleId="FMhalftitle">
    <w:name w:val="FM half title"/>
    <w:rsid w:val="00C56657"/>
    <w:pPr>
      <w:spacing w:before="1120" w:after="480" w:line="760" w:lineRule="exact"/>
      <w:jc w:val="center"/>
    </w:pPr>
    <w:rPr>
      <w:rFonts w:ascii="Arial" w:hAnsi="Arial" w:cs="Times New Roman"/>
      <w:b/>
      <w:spacing w:val="4"/>
      <w:sz w:val="72"/>
      <w:szCs w:val="20"/>
    </w:rPr>
  </w:style>
  <w:style w:type="character" w:customStyle="1" w:styleId="Heading2Char">
    <w:name w:val="Heading 2 Char"/>
    <w:basedOn w:val="DefaultParagraphFont"/>
    <w:link w:val="Heading2"/>
    <w:rsid w:val="000F73E7"/>
    <w:rPr>
      <w:rFonts w:ascii="Arial" w:hAnsi="Arial" w:cs="Times New Roman"/>
      <w:b/>
      <w:spacing w:val="-2"/>
      <w:sz w:val="30"/>
      <w:szCs w:val="20"/>
    </w:rPr>
  </w:style>
  <w:style w:type="paragraph" w:customStyle="1" w:styleId="FMhalftitleedition">
    <w:name w:val="FM half title edition"/>
    <w:basedOn w:val="Heading2"/>
    <w:rsid w:val="00C56657"/>
    <w:pPr>
      <w:jc w:val="center"/>
    </w:pPr>
  </w:style>
  <w:style w:type="paragraph" w:customStyle="1" w:styleId="FMtitle">
    <w:name w:val="FM title"/>
    <w:basedOn w:val="CT"/>
    <w:rsid w:val="00C56657"/>
    <w:pPr>
      <w:spacing w:after="520" w:line="960" w:lineRule="exact"/>
    </w:pPr>
    <w:rPr>
      <w:b/>
    </w:rPr>
  </w:style>
  <w:style w:type="paragraph" w:customStyle="1" w:styleId="FMtitleedition">
    <w:name w:val="FM title edition"/>
    <w:basedOn w:val="FMtitle"/>
    <w:rsid w:val="00C56657"/>
    <w:pPr>
      <w:spacing w:after="2700" w:line="400" w:lineRule="exact"/>
    </w:pPr>
    <w:rPr>
      <w:sz w:val="36"/>
    </w:rPr>
  </w:style>
  <w:style w:type="paragraph" w:customStyle="1" w:styleId="FN">
    <w:name w:val="FN"/>
    <w:basedOn w:val="TN"/>
    <w:next w:val="FC"/>
    <w:rsid w:val="00C56657"/>
  </w:style>
  <w:style w:type="paragraph" w:styleId="Footer">
    <w:name w:val="footer"/>
    <w:basedOn w:val="Normal"/>
    <w:link w:val="FooterChar"/>
    <w:rsid w:val="00C566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footnote">
    <w:name w:val="footnote"/>
    <w:basedOn w:val="Normal"/>
    <w:rsid w:val="00C56657"/>
    <w:pPr>
      <w:spacing w:after="120" w:line="200" w:lineRule="exact"/>
    </w:pPr>
    <w:rPr>
      <w:sz w:val="16"/>
    </w:rPr>
  </w:style>
  <w:style w:type="paragraph" w:customStyle="1" w:styleId="footnotefirst">
    <w:name w:val="footnote first"/>
    <w:basedOn w:val="footnote"/>
    <w:next w:val="footnote"/>
    <w:rsid w:val="00C56657"/>
    <w:pPr>
      <w:pBdr>
        <w:top w:val="single" w:sz="4" w:space="1" w:color="auto"/>
      </w:pBdr>
      <w:spacing w:before="240"/>
    </w:pPr>
    <w:rPr>
      <w:spacing w:val="0"/>
    </w:rPr>
  </w:style>
  <w:style w:type="paragraph" w:customStyle="1" w:styleId="glos">
    <w:name w:val="glos"/>
    <w:basedOn w:val="GX"/>
    <w:rsid w:val="00C56657"/>
    <w:pPr>
      <w:ind w:right="3800"/>
    </w:pPr>
  </w:style>
  <w:style w:type="paragraph" w:customStyle="1" w:styleId="GXfirstpage">
    <w:name w:val="GX first page"/>
    <w:basedOn w:val="GX"/>
    <w:rsid w:val="00C56657"/>
    <w:pPr>
      <w:ind w:right="1800"/>
    </w:pPr>
  </w:style>
  <w:style w:type="paragraph" w:customStyle="1" w:styleId="GXquote">
    <w:name w:val="GX quote"/>
    <w:basedOn w:val="GXfirstpage"/>
    <w:rsid w:val="00C56657"/>
    <w:rPr>
      <w:i/>
      <w:spacing w:val="-4"/>
    </w:rPr>
  </w:style>
  <w:style w:type="paragraph" w:customStyle="1" w:styleId="GXquotelast">
    <w:name w:val="GX quote last"/>
    <w:basedOn w:val="GXfirstpage"/>
    <w:next w:val="GX"/>
    <w:rsid w:val="00C56657"/>
    <w:pPr>
      <w:jc w:val="right"/>
    </w:pPr>
    <w:rPr>
      <w:b/>
    </w:rPr>
  </w:style>
  <w:style w:type="paragraph" w:styleId="Header">
    <w:name w:val="header"/>
    <w:basedOn w:val="Normal"/>
    <w:link w:val="HeaderChar"/>
    <w:rsid w:val="00C566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Heading1after">
    <w:name w:val="Heading 1 after"/>
    <w:basedOn w:val="Heading1"/>
    <w:next w:val="GX"/>
    <w:rsid w:val="00C56657"/>
    <w:pPr>
      <w:spacing w:before="0"/>
    </w:pPr>
  </w:style>
  <w:style w:type="paragraph" w:customStyle="1" w:styleId="Heading2after">
    <w:name w:val="Heading 2 after"/>
    <w:basedOn w:val="Heading2"/>
    <w:next w:val="GX"/>
    <w:rsid w:val="00C56657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0F73E7"/>
    <w:rPr>
      <w:rFonts w:ascii="Arial" w:hAnsi="Arial" w:cs="Times New Roman"/>
      <w:b/>
      <w:sz w:val="20"/>
      <w:szCs w:val="20"/>
    </w:rPr>
  </w:style>
  <w:style w:type="paragraph" w:customStyle="1" w:styleId="Heading3after">
    <w:name w:val="Heading 3 after"/>
    <w:basedOn w:val="Heading3"/>
    <w:next w:val="GX"/>
    <w:rsid w:val="00C56657"/>
    <w:pPr>
      <w:spacing w:before="0"/>
    </w:pPr>
  </w:style>
  <w:style w:type="character" w:customStyle="1" w:styleId="Heading4Char">
    <w:name w:val="Heading 4 Char"/>
    <w:basedOn w:val="DefaultParagraphFont"/>
    <w:link w:val="Heading4"/>
    <w:rsid w:val="000F73E7"/>
    <w:rPr>
      <w:rFonts w:ascii="Times New Roman" w:hAnsi="Times New Roman" w:cs="Times New Roman"/>
      <w:b/>
      <w:i/>
      <w:spacing w:val="-2"/>
      <w:sz w:val="22"/>
      <w:szCs w:val="20"/>
    </w:rPr>
  </w:style>
  <w:style w:type="paragraph" w:customStyle="1" w:styleId="Heading4after">
    <w:name w:val="Heading 4 after"/>
    <w:basedOn w:val="Heading4"/>
    <w:next w:val="GX"/>
    <w:rsid w:val="00C56657"/>
    <w:pPr>
      <w:spacing w:before="0"/>
    </w:pPr>
  </w:style>
  <w:style w:type="character" w:customStyle="1" w:styleId="Heading5Char">
    <w:name w:val="Heading 5 Char"/>
    <w:basedOn w:val="DefaultParagraphFont"/>
    <w:link w:val="Heading5"/>
    <w:rsid w:val="000F73E7"/>
    <w:rPr>
      <w:rFonts w:ascii="Times New Roman" w:hAnsi="Times New Roman" w:cs="Times New Roman"/>
      <w:b/>
      <w:i/>
      <w:spacing w:val="-2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0F73E7"/>
    <w:rPr>
      <w:rFonts w:ascii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F73E7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0F73E7"/>
    <w:rPr>
      <w:rFonts w:ascii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0F73E7"/>
    <w:rPr>
      <w:rFonts w:ascii="Arial" w:hAnsi="Arial" w:cs="Times New Roman"/>
      <w:sz w:val="22"/>
      <w:szCs w:val="22"/>
    </w:rPr>
  </w:style>
  <w:style w:type="character" w:styleId="Hyperlink">
    <w:name w:val="Hyperlink"/>
    <w:basedOn w:val="DefaultParagraphFont"/>
    <w:rsid w:val="000F73E7"/>
    <w:rPr>
      <w:color w:val="0000FF" w:themeColor="hyperlink"/>
      <w:u w:val="single"/>
    </w:rPr>
  </w:style>
  <w:style w:type="paragraph" w:customStyle="1" w:styleId="icon">
    <w:name w:val="icon"/>
    <w:basedOn w:val="Normal"/>
    <w:rsid w:val="00C56657"/>
    <w:pPr>
      <w:spacing w:after="120" w:line="264" w:lineRule="auto"/>
      <w:ind w:left="0"/>
    </w:pPr>
    <w:rPr>
      <w:rFonts w:ascii="Arial" w:hAnsi="Arial"/>
      <w:spacing w:val="0"/>
      <w:sz w:val="17"/>
    </w:rPr>
  </w:style>
  <w:style w:type="paragraph" w:customStyle="1" w:styleId="iconlast">
    <w:name w:val="icon last"/>
    <w:basedOn w:val="icon"/>
    <w:next w:val="GX"/>
    <w:rsid w:val="00C56657"/>
  </w:style>
  <w:style w:type="paragraph" w:customStyle="1" w:styleId="iconalone">
    <w:name w:val="icon alone"/>
    <w:basedOn w:val="iconlast"/>
    <w:next w:val="GX"/>
    <w:rsid w:val="00C56657"/>
  </w:style>
  <w:style w:type="paragraph" w:customStyle="1" w:styleId="iconalonefirstpage">
    <w:name w:val="icon alone first page"/>
    <w:basedOn w:val="iconalone"/>
    <w:next w:val="GXfirstpage"/>
    <w:rsid w:val="00C56657"/>
    <w:pPr>
      <w:ind w:right="2340"/>
    </w:pPr>
  </w:style>
  <w:style w:type="paragraph" w:customStyle="1" w:styleId="iconcode">
    <w:name w:val="icon code"/>
    <w:basedOn w:val="code"/>
    <w:rsid w:val="00C56657"/>
    <w:pPr>
      <w:ind w:left="960" w:right="960"/>
    </w:pPr>
  </w:style>
  <w:style w:type="paragraph" w:customStyle="1" w:styleId="iconcodelast">
    <w:name w:val="icon code last"/>
    <w:basedOn w:val="iconcode"/>
    <w:next w:val="GX"/>
    <w:rsid w:val="00C56657"/>
    <w:pPr>
      <w:spacing w:after="180"/>
    </w:pPr>
  </w:style>
  <w:style w:type="paragraph" w:customStyle="1" w:styleId="iconcodepre-icon">
    <w:name w:val="icon code pre-icon"/>
    <w:basedOn w:val="iconcode"/>
    <w:next w:val="icon"/>
    <w:rsid w:val="00C56657"/>
    <w:pPr>
      <w:spacing w:after="100"/>
    </w:pPr>
  </w:style>
  <w:style w:type="paragraph" w:customStyle="1" w:styleId="iconname">
    <w:name w:val="icon name"/>
    <w:next w:val="Normal"/>
    <w:rsid w:val="00C56657"/>
    <w:pPr>
      <w:keepNext/>
      <w:spacing w:line="300" w:lineRule="exact"/>
    </w:pPr>
    <w:rPr>
      <w:rFonts w:ascii="Arial Black" w:hAnsi="Arial Black" w:cs="Times New Roman"/>
      <w:sz w:val="26"/>
      <w:szCs w:val="20"/>
    </w:rPr>
  </w:style>
  <w:style w:type="paragraph" w:customStyle="1" w:styleId="iconnamefirstpage">
    <w:name w:val="icon name first page"/>
    <w:basedOn w:val="iconname"/>
    <w:rsid w:val="00C56657"/>
  </w:style>
  <w:style w:type="paragraph" w:customStyle="1" w:styleId="InThisPart">
    <w:name w:val="In This Part"/>
    <w:basedOn w:val="Heading2"/>
    <w:next w:val="Normal"/>
    <w:rsid w:val="00C56657"/>
    <w:pPr>
      <w:ind w:left="1728"/>
      <w:outlineLvl w:val="9"/>
    </w:pPr>
    <w:rPr>
      <w:b w:val="0"/>
      <w:i/>
    </w:rPr>
  </w:style>
  <w:style w:type="paragraph" w:customStyle="1" w:styleId="introH">
    <w:name w:val="intro H"/>
    <w:next w:val="introUL"/>
    <w:rsid w:val="00C56657"/>
    <w:pPr>
      <w:keepNext/>
      <w:shd w:val="clear" w:color="auto" w:fill="404040"/>
      <w:spacing w:after="160" w:line="400" w:lineRule="exact"/>
      <w:ind w:left="5000"/>
      <w:jc w:val="both"/>
    </w:pPr>
    <w:rPr>
      <w:rFonts w:ascii="Arial Narrow Bold" w:hAnsi="Arial Narrow Bold" w:cs="Times New Roman"/>
      <w:caps/>
      <w:color w:val="FFFFFF"/>
      <w:spacing w:val="8"/>
      <w:sz w:val="36"/>
      <w:szCs w:val="20"/>
    </w:rPr>
  </w:style>
  <w:style w:type="paragraph" w:customStyle="1" w:styleId="introUL">
    <w:name w:val="intro UL"/>
    <w:rsid w:val="00C56657"/>
    <w:pPr>
      <w:spacing w:before="340" w:line="240" w:lineRule="exact"/>
      <w:ind w:left="5000"/>
    </w:pPr>
    <w:rPr>
      <w:rFonts w:ascii="Arial" w:hAnsi="Arial" w:cs="Times New Roman"/>
      <w:spacing w:val="10"/>
      <w:sz w:val="20"/>
      <w:szCs w:val="20"/>
    </w:rPr>
  </w:style>
  <w:style w:type="paragraph" w:customStyle="1" w:styleId="MarginArtDirective">
    <w:name w:val="Margin Art Directive"/>
    <w:basedOn w:val="production"/>
    <w:next w:val="GX"/>
    <w:rsid w:val="00C56657"/>
    <w:pPr>
      <w:widowControl w:val="0"/>
      <w:spacing w:after="0" w:line="240" w:lineRule="auto"/>
      <w:ind w:left="0"/>
    </w:pPr>
    <w:rPr>
      <w:b w:val="0"/>
      <w:i w:val="0"/>
      <w:color w:val="800080"/>
    </w:rPr>
  </w:style>
  <w:style w:type="paragraph" w:customStyle="1" w:styleId="NLcodelast">
    <w:name w:val="NL code last"/>
    <w:basedOn w:val="NLcode"/>
    <w:next w:val="GX"/>
    <w:rsid w:val="00C56657"/>
    <w:pPr>
      <w:spacing w:after="180"/>
    </w:pPr>
  </w:style>
  <w:style w:type="paragraph" w:customStyle="1" w:styleId="NLcodepre-NL">
    <w:name w:val="NL code pre-NL"/>
    <w:basedOn w:val="BLcodepre-BL"/>
    <w:next w:val="NL"/>
    <w:rsid w:val="00C56657"/>
  </w:style>
  <w:style w:type="paragraph" w:customStyle="1" w:styleId="NLF">
    <w:name w:val="NL F"/>
    <w:basedOn w:val="BLF"/>
    <w:rsid w:val="00C56657"/>
  </w:style>
  <w:style w:type="paragraph" w:customStyle="1" w:styleId="NLFcredit">
    <w:name w:val="NL F credit"/>
    <w:basedOn w:val="BLFcredit"/>
    <w:next w:val="NL"/>
    <w:rsid w:val="00C56657"/>
  </w:style>
  <w:style w:type="paragraph" w:customStyle="1" w:styleId="NLiconalone">
    <w:name w:val="NL icon alone"/>
    <w:basedOn w:val="iconalone"/>
    <w:next w:val="NL"/>
    <w:rsid w:val="00C56657"/>
    <w:pPr>
      <w:spacing w:before="110"/>
      <w:ind w:right="480"/>
    </w:pPr>
  </w:style>
  <w:style w:type="paragraph" w:customStyle="1" w:styleId="NLlast">
    <w:name w:val="NL last"/>
    <w:basedOn w:val="NL"/>
    <w:next w:val="GX"/>
    <w:rsid w:val="00C56657"/>
    <w:pPr>
      <w:spacing w:after="180"/>
    </w:pPr>
  </w:style>
  <w:style w:type="paragraph" w:customStyle="1" w:styleId="NL2">
    <w:name w:val="NL2"/>
    <w:basedOn w:val="NL"/>
    <w:rsid w:val="00C56657"/>
    <w:pPr>
      <w:tabs>
        <w:tab w:val="clear" w:pos="1120"/>
        <w:tab w:val="left" w:pos="1680"/>
      </w:tabs>
      <w:ind w:left="1680" w:hanging="1680"/>
    </w:pPr>
  </w:style>
  <w:style w:type="paragraph" w:customStyle="1" w:styleId="NL2last">
    <w:name w:val="NL2 last"/>
    <w:basedOn w:val="NL2"/>
    <w:next w:val="GX"/>
    <w:rsid w:val="00C56657"/>
    <w:pPr>
      <w:spacing w:after="180"/>
    </w:pPr>
  </w:style>
  <w:style w:type="paragraph" w:customStyle="1" w:styleId="NLBLlast">
    <w:name w:val="NLBL last"/>
    <w:basedOn w:val="NLBL"/>
    <w:rsid w:val="00C56657"/>
    <w:pPr>
      <w:spacing w:after="180"/>
    </w:pPr>
  </w:style>
  <w:style w:type="paragraph" w:customStyle="1" w:styleId="NLF0">
    <w:name w:val="NLF"/>
    <w:basedOn w:val="BLF0"/>
    <w:rsid w:val="00C56657"/>
  </w:style>
  <w:style w:type="paragraph" w:styleId="NormalWeb">
    <w:name w:val="Normal (Web)"/>
    <w:basedOn w:val="Normal"/>
    <w:rsid w:val="00C56657"/>
    <w:pPr>
      <w:spacing w:before="100" w:beforeAutospacing="1" w:after="100" w:afterAutospacing="1" w:line="240" w:lineRule="auto"/>
      <w:ind w:left="0"/>
    </w:pPr>
    <w:rPr>
      <w:spacing w:val="0"/>
      <w:sz w:val="24"/>
      <w:szCs w:val="24"/>
    </w:rPr>
  </w:style>
  <w:style w:type="paragraph" w:customStyle="1" w:styleId="PN">
    <w:name w:val="PN"/>
    <w:basedOn w:val="CN"/>
    <w:rsid w:val="00C56657"/>
  </w:style>
  <w:style w:type="paragraph" w:customStyle="1" w:styleId="POCT">
    <w:name w:val="PO CT"/>
    <w:basedOn w:val="introUL"/>
    <w:rsid w:val="00C56657"/>
    <w:pPr>
      <w:spacing w:before="0" w:after="160"/>
    </w:pPr>
  </w:style>
  <w:style w:type="paragraph" w:customStyle="1" w:styleId="POCN">
    <w:name w:val="PO CN"/>
    <w:basedOn w:val="POCT"/>
    <w:rsid w:val="00C56657"/>
    <w:pPr>
      <w:spacing w:after="0"/>
    </w:pPr>
    <w:rPr>
      <w:b/>
    </w:rPr>
  </w:style>
  <w:style w:type="paragraph" w:customStyle="1" w:styleId="POGX">
    <w:name w:val="PO GX"/>
    <w:basedOn w:val="GXfirstpage"/>
    <w:rsid w:val="00C56657"/>
  </w:style>
  <w:style w:type="paragraph" w:customStyle="1" w:styleId="PT">
    <w:name w:val="PT"/>
    <w:basedOn w:val="CT"/>
    <w:rsid w:val="00C56657"/>
  </w:style>
  <w:style w:type="paragraph" w:customStyle="1" w:styleId="PX">
    <w:name w:val="PX"/>
    <w:basedOn w:val="Normal"/>
    <w:rsid w:val="00C56657"/>
    <w:pPr>
      <w:ind w:left="965" w:right="1800"/>
    </w:pPr>
  </w:style>
  <w:style w:type="paragraph" w:customStyle="1" w:styleId="query">
    <w:name w:val="query"/>
    <w:basedOn w:val="Normal"/>
    <w:next w:val="Normal"/>
    <w:rsid w:val="00C56657"/>
    <w:pPr>
      <w:shd w:val="clear" w:color="FF0000" w:fill="auto"/>
      <w:spacing w:before="60" w:after="60" w:line="240" w:lineRule="auto"/>
      <w:ind w:left="0"/>
    </w:pPr>
    <w:rPr>
      <w:color w:val="FF0000"/>
      <w:spacing w:val="0"/>
      <w:sz w:val="24"/>
    </w:rPr>
  </w:style>
  <w:style w:type="paragraph" w:customStyle="1" w:styleId="SBX">
    <w:name w:val="SBX"/>
    <w:rsid w:val="00C56657"/>
    <w:pPr>
      <w:spacing w:after="120" w:line="220" w:lineRule="exact"/>
      <w:ind w:left="120" w:right="120"/>
    </w:pPr>
    <w:rPr>
      <w:rFonts w:ascii="Arial" w:hAnsi="Arial" w:cs="Times New Roman"/>
      <w:sz w:val="18"/>
      <w:szCs w:val="20"/>
    </w:rPr>
  </w:style>
  <w:style w:type="paragraph" w:customStyle="1" w:styleId="SBBL">
    <w:name w:val="SB BL"/>
    <w:basedOn w:val="SBX"/>
    <w:rsid w:val="00C56657"/>
    <w:pPr>
      <w:tabs>
        <w:tab w:val="left" w:pos="920"/>
      </w:tabs>
      <w:spacing w:after="80"/>
      <w:ind w:left="920" w:hanging="200"/>
    </w:pPr>
  </w:style>
  <w:style w:type="paragraph" w:customStyle="1" w:styleId="SBFcredit">
    <w:name w:val="SB F credit"/>
    <w:basedOn w:val="SBX"/>
    <w:next w:val="SBX"/>
    <w:rsid w:val="00C56657"/>
    <w:pPr>
      <w:spacing w:after="300"/>
    </w:pPr>
    <w:rPr>
      <w:sz w:val="15"/>
    </w:rPr>
  </w:style>
  <w:style w:type="paragraph" w:customStyle="1" w:styleId="SBBLFcredit">
    <w:name w:val="SB BL F credit"/>
    <w:basedOn w:val="SBFcredit"/>
    <w:rsid w:val="00C56657"/>
    <w:pPr>
      <w:spacing w:line="210" w:lineRule="exact"/>
      <w:ind w:left="920"/>
    </w:pPr>
  </w:style>
  <w:style w:type="paragraph" w:customStyle="1" w:styleId="SBBLF">
    <w:name w:val="SB BL F"/>
    <w:basedOn w:val="SBBLFcredit"/>
    <w:rsid w:val="00C56657"/>
    <w:pPr>
      <w:spacing w:after="120" w:line="240" w:lineRule="auto"/>
      <w:ind w:left="922" w:right="115"/>
    </w:pPr>
  </w:style>
  <w:style w:type="paragraph" w:customStyle="1" w:styleId="SBBLlast">
    <w:name w:val="SB BL last"/>
    <w:basedOn w:val="SBBL"/>
    <w:next w:val="SBX"/>
    <w:rsid w:val="00C56657"/>
    <w:pPr>
      <w:spacing w:after="120"/>
    </w:pPr>
  </w:style>
  <w:style w:type="paragraph" w:customStyle="1" w:styleId="SBBL2">
    <w:name w:val="SB BL2"/>
    <w:basedOn w:val="SBBL"/>
    <w:rsid w:val="00C56657"/>
    <w:pPr>
      <w:tabs>
        <w:tab w:val="clear" w:pos="920"/>
        <w:tab w:val="left" w:pos="1120"/>
      </w:tabs>
      <w:ind w:left="1120"/>
    </w:pPr>
  </w:style>
  <w:style w:type="paragraph" w:customStyle="1" w:styleId="SBBL2last">
    <w:name w:val="SB BL2 last"/>
    <w:basedOn w:val="SBBL2"/>
    <w:next w:val="SBX"/>
    <w:rsid w:val="00C56657"/>
    <w:pPr>
      <w:spacing w:after="120"/>
    </w:pPr>
    <w:rPr>
      <w:spacing w:val="2"/>
    </w:rPr>
  </w:style>
  <w:style w:type="paragraph" w:customStyle="1" w:styleId="SBcode">
    <w:name w:val="SB code"/>
    <w:basedOn w:val="SBX"/>
    <w:rsid w:val="00C56657"/>
    <w:pPr>
      <w:spacing w:after="0" w:line="264" w:lineRule="auto"/>
    </w:pPr>
    <w:rPr>
      <w:rFonts w:ascii="Courier New" w:hAnsi="Courier New"/>
      <w:sz w:val="17"/>
    </w:rPr>
  </w:style>
  <w:style w:type="paragraph" w:customStyle="1" w:styleId="SBCode80">
    <w:name w:val="SB Code 80"/>
    <w:basedOn w:val="Normal"/>
    <w:rsid w:val="00C56657"/>
    <w:pPr>
      <w:ind w:left="780" w:hanging="780"/>
    </w:pPr>
  </w:style>
  <w:style w:type="paragraph" w:customStyle="1" w:styleId="SBCode80last">
    <w:name w:val="SB Code 80 last"/>
    <w:basedOn w:val="SBCode80"/>
    <w:rsid w:val="00C56657"/>
    <w:pPr>
      <w:pBdr>
        <w:bottom w:val="single" w:sz="18" w:space="1" w:color="auto"/>
      </w:pBdr>
      <w:spacing w:after="110"/>
    </w:pPr>
  </w:style>
  <w:style w:type="paragraph" w:customStyle="1" w:styleId="SBcodelast">
    <w:name w:val="SB code last"/>
    <w:basedOn w:val="SBcode"/>
    <w:next w:val="SBX"/>
    <w:rsid w:val="00C56657"/>
    <w:pPr>
      <w:pBdr>
        <w:bottom w:val="single" w:sz="18" w:space="1" w:color="auto"/>
      </w:pBdr>
      <w:spacing w:after="120"/>
    </w:pPr>
  </w:style>
  <w:style w:type="paragraph" w:customStyle="1" w:styleId="SBFC">
    <w:name w:val="SB FC"/>
    <w:basedOn w:val="SBX"/>
    <w:rsid w:val="00C56657"/>
    <w:pPr>
      <w:spacing w:after="300"/>
    </w:pPr>
    <w:rPr>
      <w:i/>
    </w:rPr>
  </w:style>
  <w:style w:type="paragraph" w:customStyle="1" w:styleId="SBF">
    <w:name w:val="SB F"/>
    <w:basedOn w:val="SBFC"/>
    <w:rsid w:val="00C56657"/>
    <w:pPr>
      <w:spacing w:after="180" w:line="240" w:lineRule="auto"/>
      <w:ind w:left="115" w:right="115"/>
    </w:pPr>
  </w:style>
  <w:style w:type="paragraph" w:customStyle="1" w:styleId="SBFnoFC">
    <w:name w:val="SB F no FC"/>
    <w:basedOn w:val="SBF"/>
    <w:rsid w:val="00C56657"/>
    <w:pPr>
      <w:spacing w:after="240"/>
    </w:pPr>
  </w:style>
  <w:style w:type="paragraph" w:customStyle="1" w:styleId="SBFCpre-credit">
    <w:name w:val="SB FC pre-credit"/>
    <w:basedOn w:val="SBFC"/>
    <w:next w:val="SBFcredit"/>
    <w:rsid w:val="00C56657"/>
    <w:pPr>
      <w:spacing w:after="60"/>
    </w:pPr>
  </w:style>
  <w:style w:type="paragraph" w:customStyle="1" w:styleId="SBfootnotefirst">
    <w:name w:val="SB footnote first"/>
    <w:basedOn w:val="SBX"/>
    <w:next w:val="SBfootnote"/>
    <w:rsid w:val="00C56657"/>
    <w:pPr>
      <w:pBdr>
        <w:top w:val="single" w:sz="4" w:space="1" w:color="auto"/>
      </w:pBdr>
      <w:spacing w:before="240" w:after="60"/>
    </w:pPr>
    <w:rPr>
      <w:sz w:val="15"/>
    </w:rPr>
  </w:style>
  <w:style w:type="paragraph" w:customStyle="1" w:styleId="SBfootnote">
    <w:name w:val="SB footnote"/>
    <w:basedOn w:val="SBfootnotefirst"/>
    <w:rsid w:val="00C56657"/>
    <w:pPr>
      <w:spacing w:before="0" w:after="100"/>
    </w:pPr>
  </w:style>
  <w:style w:type="paragraph" w:customStyle="1" w:styleId="SBHead">
    <w:name w:val="SB Head"/>
    <w:next w:val="Normal"/>
    <w:rsid w:val="00C56657"/>
    <w:pPr>
      <w:keepNext/>
      <w:widowControl w:val="0"/>
      <w:spacing w:before="180" w:after="110" w:line="360" w:lineRule="exact"/>
      <w:jc w:val="center"/>
    </w:pPr>
    <w:rPr>
      <w:rFonts w:ascii="Arial" w:hAnsi="Arial" w:cs="Times New Roman"/>
      <w:sz w:val="32"/>
      <w:szCs w:val="20"/>
    </w:rPr>
  </w:style>
  <w:style w:type="paragraph" w:customStyle="1" w:styleId="SBicon">
    <w:name w:val="SB icon"/>
    <w:basedOn w:val="icon"/>
    <w:rsid w:val="00C56657"/>
  </w:style>
  <w:style w:type="paragraph" w:customStyle="1" w:styleId="SBiconalone">
    <w:name w:val="SB icon alone"/>
    <w:basedOn w:val="SBicon"/>
    <w:rsid w:val="00C56657"/>
    <w:pPr>
      <w:spacing w:after="240" w:line="220" w:lineRule="exact"/>
    </w:pPr>
  </w:style>
  <w:style w:type="paragraph" w:customStyle="1" w:styleId="SBIconname">
    <w:name w:val="SB Icon name"/>
    <w:basedOn w:val="iconname"/>
    <w:rsid w:val="00C56657"/>
    <w:pPr>
      <w:spacing w:line="240" w:lineRule="exact"/>
    </w:pPr>
    <w:rPr>
      <w:sz w:val="22"/>
    </w:rPr>
  </w:style>
  <w:style w:type="paragraph" w:customStyle="1" w:styleId="SBNLlast">
    <w:name w:val="SB NL last"/>
    <w:basedOn w:val="SBBL"/>
    <w:next w:val="SBX"/>
    <w:rsid w:val="00C56657"/>
    <w:pPr>
      <w:tabs>
        <w:tab w:val="left" w:pos="640"/>
      </w:tabs>
      <w:spacing w:after="120"/>
      <w:ind w:hanging="920"/>
    </w:pPr>
  </w:style>
  <w:style w:type="paragraph" w:customStyle="1" w:styleId="SBNL">
    <w:name w:val="SB NL"/>
    <w:basedOn w:val="SBNLlast"/>
    <w:rsid w:val="00C56657"/>
    <w:pPr>
      <w:spacing w:after="80"/>
    </w:pPr>
  </w:style>
  <w:style w:type="paragraph" w:customStyle="1" w:styleId="SBNL2">
    <w:name w:val="SB NL2"/>
    <w:basedOn w:val="SBBL2"/>
    <w:rsid w:val="00C56657"/>
    <w:pPr>
      <w:tabs>
        <w:tab w:val="clear" w:pos="1120"/>
        <w:tab w:val="left" w:pos="920"/>
        <w:tab w:val="left" w:pos="1240"/>
      </w:tabs>
      <w:ind w:left="1360" w:hanging="1360"/>
    </w:pPr>
  </w:style>
  <w:style w:type="paragraph" w:customStyle="1" w:styleId="SBNL2last">
    <w:name w:val="SB NL2 last"/>
    <w:basedOn w:val="SBNL2"/>
    <w:next w:val="SBX"/>
    <w:rsid w:val="00C56657"/>
    <w:pPr>
      <w:spacing w:after="120"/>
    </w:pPr>
  </w:style>
  <w:style w:type="paragraph" w:customStyle="1" w:styleId="SBTfootnote">
    <w:name w:val="SB T footnote"/>
    <w:basedOn w:val="Normal"/>
    <w:rsid w:val="00C56657"/>
    <w:pPr>
      <w:spacing w:after="60" w:line="210" w:lineRule="exact"/>
      <w:ind w:left="0"/>
    </w:pPr>
    <w:rPr>
      <w:rFonts w:ascii="Arial" w:hAnsi="Arial"/>
      <w:spacing w:val="0"/>
      <w:sz w:val="15"/>
    </w:rPr>
  </w:style>
  <w:style w:type="paragraph" w:customStyle="1" w:styleId="SBTfootnotelast">
    <w:name w:val="SB T footnote last"/>
    <w:basedOn w:val="SBTfootnote"/>
    <w:next w:val="SBX"/>
    <w:rsid w:val="00C56657"/>
    <w:pPr>
      <w:spacing w:after="300"/>
    </w:pPr>
  </w:style>
  <w:style w:type="paragraph" w:customStyle="1" w:styleId="SBUL">
    <w:name w:val="SB UL"/>
    <w:basedOn w:val="SBX"/>
    <w:rsid w:val="00C56657"/>
    <w:pPr>
      <w:spacing w:after="80"/>
      <w:ind w:left="960" w:right="0" w:hanging="240"/>
    </w:pPr>
  </w:style>
  <w:style w:type="paragraph" w:customStyle="1" w:styleId="SBULlast">
    <w:name w:val="SB UL last"/>
    <w:basedOn w:val="SBUL"/>
    <w:next w:val="SBX"/>
    <w:rsid w:val="00C56657"/>
    <w:pPr>
      <w:spacing w:after="120"/>
    </w:pPr>
  </w:style>
  <w:style w:type="paragraph" w:customStyle="1" w:styleId="SBH">
    <w:name w:val="SBH"/>
    <w:basedOn w:val="Heading3"/>
    <w:next w:val="SBX"/>
    <w:rsid w:val="00C56657"/>
    <w:pPr>
      <w:pBdr>
        <w:bottom w:val="single" w:sz="4" w:space="1" w:color="auto"/>
      </w:pBdr>
      <w:ind w:left="120"/>
    </w:pPr>
  </w:style>
  <w:style w:type="paragraph" w:customStyle="1" w:styleId="SBT">
    <w:name w:val="SBT"/>
    <w:next w:val="SBX"/>
    <w:rsid w:val="00C56657"/>
    <w:pPr>
      <w:keepNext/>
      <w:pBdr>
        <w:top w:val="single" w:sz="18" w:space="1" w:color="auto"/>
      </w:pBdr>
      <w:shd w:val="clear" w:color="auto" w:fill="E6E6E6"/>
      <w:spacing w:before="920" w:after="240" w:line="340" w:lineRule="exact"/>
      <w:ind w:left="245" w:right="245"/>
    </w:pPr>
    <w:rPr>
      <w:rFonts w:ascii="Arial Black" w:hAnsi="Arial Black" w:cs="Times New Roman"/>
      <w:spacing w:val="-6"/>
      <w:sz w:val="28"/>
      <w:szCs w:val="20"/>
    </w:rPr>
  </w:style>
  <w:style w:type="paragraph" w:customStyle="1" w:styleId="SBXwendrule">
    <w:name w:val="SBX w/end rule"/>
    <w:basedOn w:val="SBX"/>
    <w:rsid w:val="00C56657"/>
    <w:pPr>
      <w:pBdr>
        <w:bottom w:val="single" w:sz="18" w:space="1" w:color="auto"/>
      </w:pBdr>
    </w:pPr>
  </w:style>
  <w:style w:type="paragraph" w:styleId="Signature">
    <w:name w:val="Signature"/>
    <w:basedOn w:val="Normal"/>
    <w:link w:val="SignatureChar"/>
    <w:rsid w:val="00C56657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stepH">
    <w:name w:val="step H"/>
    <w:basedOn w:val="Heading3"/>
    <w:next w:val="NL"/>
    <w:rsid w:val="00C56657"/>
    <w:pPr>
      <w:spacing w:before="240" w:after="120" w:line="270" w:lineRule="exact"/>
    </w:pPr>
    <w:rPr>
      <w:sz w:val="23"/>
    </w:rPr>
  </w:style>
  <w:style w:type="paragraph" w:customStyle="1" w:styleId="Tfootnote">
    <w:name w:val="T footnote"/>
    <w:basedOn w:val="TX"/>
    <w:rsid w:val="00C56657"/>
    <w:pPr>
      <w:spacing w:after="60"/>
    </w:pPr>
    <w:rPr>
      <w:sz w:val="15"/>
    </w:rPr>
  </w:style>
  <w:style w:type="paragraph" w:customStyle="1" w:styleId="Tfootnotelast">
    <w:name w:val="T footnote last"/>
    <w:basedOn w:val="Tfootnote"/>
    <w:next w:val="GX"/>
    <w:rsid w:val="00C56657"/>
    <w:pPr>
      <w:spacing w:after="300"/>
    </w:pPr>
  </w:style>
  <w:style w:type="table" w:styleId="TableGrid">
    <w:name w:val="Table Grid"/>
    <w:basedOn w:val="TableNormal"/>
    <w:rsid w:val="000F73E7"/>
    <w:rPr>
      <w:rFonts w:ascii="Courier" w:hAnsi="Courier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H">
    <w:name w:val="TCH"/>
    <w:next w:val="TX"/>
    <w:rsid w:val="00C56657"/>
    <w:pPr>
      <w:keepNext/>
      <w:shd w:val="clear" w:color="auto" w:fill="E6E6E6"/>
      <w:spacing w:before="120" w:after="140" w:line="200" w:lineRule="exact"/>
    </w:pPr>
    <w:rPr>
      <w:rFonts w:ascii="Arial Narrow Bold" w:hAnsi="Arial Narrow Bold" w:cs="Times New Roman"/>
      <w:spacing w:val="2"/>
      <w:sz w:val="18"/>
      <w:szCs w:val="20"/>
    </w:rPr>
  </w:style>
  <w:style w:type="paragraph" w:customStyle="1" w:styleId="TH">
    <w:name w:val="TH"/>
    <w:basedOn w:val="TCH"/>
    <w:next w:val="TX"/>
    <w:rsid w:val="00C56657"/>
    <w:pPr>
      <w:spacing w:before="0" w:after="10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C56657"/>
    <w:pPr>
      <w:ind w:left="0"/>
    </w:pPr>
  </w:style>
  <w:style w:type="paragraph" w:styleId="TOC2">
    <w:name w:val="toc 2"/>
    <w:basedOn w:val="Normal"/>
    <w:next w:val="Normal"/>
    <w:autoRedefine/>
    <w:semiHidden/>
    <w:rsid w:val="00C56657"/>
    <w:pPr>
      <w:ind w:left="200"/>
    </w:pPr>
  </w:style>
  <w:style w:type="paragraph" w:styleId="TOC3">
    <w:name w:val="toc 3"/>
    <w:basedOn w:val="Normal"/>
    <w:next w:val="Normal"/>
    <w:autoRedefine/>
    <w:semiHidden/>
    <w:rsid w:val="00C56657"/>
    <w:pPr>
      <w:ind w:left="400"/>
    </w:pPr>
  </w:style>
  <w:style w:type="paragraph" w:customStyle="1" w:styleId="TT">
    <w:name w:val="TT"/>
    <w:rsid w:val="00C56657"/>
    <w:pPr>
      <w:keepNext/>
      <w:spacing w:before="60" w:after="60" w:line="260" w:lineRule="exact"/>
      <w:jc w:val="center"/>
    </w:pPr>
    <w:rPr>
      <w:rFonts w:ascii="Arial" w:hAnsi="Arial" w:cs="Times New Roman"/>
      <w:b/>
      <w:szCs w:val="20"/>
    </w:rPr>
  </w:style>
  <w:style w:type="paragraph" w:customStyle="1" w:styleId="TXlast">
    <w:name w:val="TX last"/>
    <w:basedOn w:val="TX"/>
    <w:next w:val="GX"/>
    <w:rsid w:val="00C56657"/>
    <w:pPr>
      <w:spacing w:after="520"/>
    </w:pPr>
  </w:style>
  <w:style w:type="paragraph" w:customStyle="1" w:styleId="UL">
    <w:name w:val="UL"/>
    <w:basedOn w:val="GX"/>
    <w:rsid w:val="00C56657"/>
    <w:pPr>
      <w:spacing w:after="80"/>
      <w:ind w:left="1560" w:hanging="240"/>
    </w:pPr>
  </w:style>
  <w:style w:type="paragraph" w:customStyle="1" w:styleId="ULlast">
    <w:name w:val="UL last"/>
    <w:basedOn w:val="UL"/>
    <w:next w:val="GX"/>
    <w:rsid w:val="00C56657"/>
    <w:pPr>
      <w:spacing w:after="1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arine\Documents\Katie's%20Folder\Freelance\Wiley_Indy\CURRENT%20PROJECTS\WordPress%20Bible\Bible%20Template%200522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Bible Template 052209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>Emmense Technologies, LLC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Brazell</dc:creator>
  <cp:keywords/>
  <cp:lastModifiedBy>Katharine Dvorak</cp:lastModifiedBy>
  <cp:revision>3</cp:revision>
  <dcterms:created xsi:type="dcterms:W3CDTF">2009-10-30T12:10:00Z</dcterms:created>
  <dcterms:modified xsi:type="dcterms:W3CDTF">2009-12-15T05:48:00Z</dcterms:modified>
</cp:coreProperties>
</file>