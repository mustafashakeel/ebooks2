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DA4" w:rsidRDefault="004E3DA4" w:rsidP="004E3DA4">
      <w:pPr>
        <w:pStyle w:val="codeN"/>
      </w:pPr>
      <w:r>
        <w:t>Listing 11.4</w:t>
      </w:r>
    </w:p>
    <w:p w:rsidR="00F500C6" w:rsidRDefault="00F500C6" w:rsidP="00F500C6">
      <w:pPr>
        <w:pStyle w:val="codelisting"/>
      </w:pPr>
      <w:r>
        <w:t xml:space="preserve">function </w:t>
      </w:r>
      <w:proofErr w:type="spellStart"/>
      <w:r>
        <w:t>additional_css</w:t>
      </w:r>
      <w:proofErr w:type="spellEnd"/>
      <w:r>
        <w:t>()</w:t>
      </w:r>
    </w:p>
    <w:p w:rsidR="00F500C6" w:rsidRDefault="00F500C6" w:rsidP="00F500C6">
      <w:pPr>
        <w:pStyle w:val="codelisting"/>
      </w:pPr>
      <w:r>
        <w:t>{</w:t>
      </w:r>
    </w:p>
    <w:p w:rsidR="00F500C6" w:rsidRDefault="00F500C6" w:rsidP="00F500C6">
      <w:pPr>
        <w:pStyle w:val="codelisting"/>
      </w:pPr>
      <w:r>
        <w:t xml:space="preserve">     ?&gt;</w:t>
      </w:r>
    </w:p>
    <w:p w:rsidR="00F500C6" w:rsidRDefault="00F500C6" w:rsidP="00F500C6">
      <w:pPr>
        <w:pStyle w:val="codelisting"/>
      </w:pPr>
      <w:r>
        <w:t xml:space="preserve">     &lt;style type="text/css"&gt;</w:t>
      </w:r>
    </w:p>
    <w:p w:rsidR="00F500C6" w:rsidRDefault="00F500C6" w:rsidP="00F500C6">
      <w:pPr>
        <w:pStyle w:val="codelisting"/>
      </w:pPr>
      <w:r>
        <w:t xml:space="preserve">     #example_search_form { display:none; }</w:t>
      </w:r>
    </w:p>
    <w:p w:rsidR="00F500C6" w:rsidRDefault="00F500C6" w:rsidP="00F500C6">
      <w:pPr>
        <w:pStyle w:val="codelisting"/>
      </w:pPr>
      <w:r>
        <w:t xml:space="preserve">     &lt;/style&gt;</w:t>
      </w:r>
    </w:p>
    <w:p w:rsidR="00F500C6" w:rsidRDefault="00F500C6" w:rsidP="00F500C6">
      <w:pPr>
        <w:pStyle w:val="codelisting"/>
      </w:pPr>
      <w:r>
        <w:t xml:space="preserve">     &lt;?php</w:t>
      </w:r>
    </w:p>
    <w:p w:rsidR="00F500C6" w:rsidRDefault="00F500C6" w:rsidP="00F500C6">
      <w:pPr>
        <w:pStyle w:val="codelisting"/>
      </w:pPr>
      <w:r>
        <w:t>}</w:t>
      </w:r>
    </w:p>
    <w:p w:rsidR="002E0AB6" w:rsidRDefault="00F500C6" w:rsidP="004E3DA4">
      <w:pPr>
        <w:pStyle w:val="codelistinglast"/>
      </w:pPr>
      <w:proofErr w:type="spellStart"/>
      <w:r>
        <w:t>add_action</w:t>
      </w:r>
      <w:proofErr w:type="spellEnd"/>
      <w:r>
        <w:t>('</w:t>
      </w:r>
      <w:proofErr w:type="spellStart"/>
      <w:r>
        <w:t>wp_head','additional_css</w:t>
      </w:r>
      <w:proofErr w:type="spellEnd"/>
      <w:r>
        <w:t>');</w:t>
      </w:r>
    </w:p>
    <w:sectPr w:rsidR="002E0AB6" w:rsidSect="001F767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 Bold"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attachedTemplate r:id="rId1"/>
  <w:linkStyle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F500C6"/>
    <w:rsid w:val="004E3DA4"/>
    <w:rsid w:val="009860B9"/>
    <w:rsid w:val="00DB6FA1"/>
    <w:rsid w:val="00E6074C"/>
    <w:rsid w:val="00F500C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Signature" w:uiPriority="0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74C"/>
    <w:pPr>
      <w:spacing w:after="180" w:line="230" w:lineRule="exact"/>
      <w:ind w:left="720"/>
    </w:pPr>
    <w:rPr>
      <w:rFonts w:ascii="Times New Roman" w:hAnsi="Times New Roman" w:cs="Times New Roman"/>
      <w:spacing w:val="-2"/>
      <w:sz w:val="19"/>
      <w:szCs w:val="20"/>
    </w:rPr>
  </w:style>
  <w:style w:type="paragraph" w:styleId="Heading1">
    <w:name w:val="heading 1"/>
    <w:basedOn w:val="Normal"/>
    <w:next w:val="GX"/>
    <w:link w:val="Heading1Char"/>
    <w:qFormat/>
    <w:rsid w:val="00E6074C"/>
    <w:pPr>
      <w:keepNext/>
      <w:pBdr>
        <w:bottom w:val="single" w:sz="12" w:space="4" w:color="auto"/>
      </w:pBdr>
      <w:spacing w:before="240" w:after="160" w:line="420" w:lineRule="exact"/>
      <w:outlineLvl w:val="0"/>
    </w:pPr>
    <w:rPr>
      <w:rFonts w:ascii="Arial" w:hAnsi="Arial"/>
      <w:b/>
      <w:spacing w:val="4"/>
      <w:sz w:val="36"/>
    </w:rPr>
  </w:style>
  <w:style w:type="paragraph" w:styleId="Heading2">
    <w:name w:val="heading 2"/>
    <w:basedOn w:val="Normal"/>
    <w:next w:val="GX"/>
    <w:link w:val="Heading2Char"/>
    <w:qFormat/>
    <w:rsid w:val="00E6074C"/>
    <w:pPr>
      <w:keepNext/>
      <w:spacing w:before="100" w:after="80" w:line="340" w:lineRule="exact"/>
      <w:outlineLvl w:val="1"/>
    </w:pPr>
    <w:rPr>
      <w:rFonts w:ascii="Arial" w:hAnsi="Arial"/>
      <w:b/>
      <w:sz w:val="30"/>
    </w:rPr>
  </w:style>
  <w:style w:type="paragraph" w:styleId="Heading3">
    <w:name w:val="heading 3"/>
    <w:basedOn w:val="Normal"/>
    <w:next w:val="GX"/>
    <w:link w:val="Heading3Char"/>
    <w:qFormat/>
    <w:rsid w:val="00E6074C"/>
    <w:pPr>
      <w:keepNext/>
      <w:spacing w:before="80" w:after="40" w:line="260" w:lineRule="exact"/>
      <w:outlineLvl w:val="2"/>
    </w:pPr>
    <w:rPr>
      <w:rFonts w:ascii="Arial" w:hAnsi="Arial"/>
      <w:b/>
      <w:spacing w:val="0"/>
      <w:sz w:val="20"/>
    </w:rPr>
  </w:style>
  <w:style w:type="paragraph" w:styleId="Heading4">
    <w:name w:val="heading 4"/>
    <w:basedOn w:val="Normal"/>
    <w:next w:val="GX"/>
    <w:link w:val="Heading4Char"/>
    <w:qFormat/>
    <w:rsid w:val="00E6074C"/>
    <w:pPr>
      <w:keepNext/>
      <w:spacing w:before="60" w:after="40" w:line="260" w:lineRule="exact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E6074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E6074C"/>
    <w:pPr>
      <w:keepNext/>
      <w:spacing w:after="0" w:line="240" w:lineRule="auto"/>
      <w:ind w:left="0"/>
      <w:outlineLvl w:val="5"/>
    </w:pPr>
    <w:rPr>
      <w:i/>
      <w:spacing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E6074C"/>
    <w:pPr>
      <w:spacing w:before="240" w:after="60" w:line="240" w:lineRule="auto"/>
      <w:ind w:left="0"/>
      <w:outlineLvl w:val="6"/>
    </w:pPr>
    <w:rPr>
      <w:spacing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6074C"/>
    <w:pPr>
      <w:spacing w:before="240" w:after="60" w:line="240" w:lineRule="auto"/>
      <w:ind w:left="0"/>
      <w:outlineLvl w:val="7"/>
    </w:pPr>
    <w:rPr>
      <w:i/>
      <w:spacing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6074C"/>
    <w:pPr>
      <w:tabs>
        <w:tab w:val="num" w:pos="1584"/>
      </w:tabs>
      <w:spacing w:before="240" w:after="60" w:line="240" w:lineRule="auto"/>
      <w:ind w:left="1584" w:hanging="144"/>
      <w:outlineLvl w:val="8"/>
    </w:pPr>
    <w:rPr>
      <w:rFonts w:ascii="Arial" w:hAnsi="Arial"/>
      <w:spacing w:val="0"/>
      <w:sz w:val="22"/>
      <w:szCs w:val="22"/>
    </w:rPr>
  </w:style>
  <w:style w:type="character" w:default="1" w:styleId="DefaultParagraphFont">
    <w:name w:val="Default Paragraph Font"/>
    <w:rsid w:val="00E6074C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E6074C"/>
  </w:style>
  <w:style w:type="paragraph" w:customStyle="1" w:styleId="authorquery">
    <w:name w:val="author query"/>
    <w:basedOn w:val="Normal"/>
    <w:next w:val="GX"/>
    <w:rsid w:val="00E6074C"/>
    <w:pPr>
      <w:spacing w:after="220" w:line="220" w:lineRule="exact"/>
      <w:ind w:left="960"/>
    </w:pPr>
    <w:rPr>
      <w:b/>
      <w:i/>
      <w:color w:val="FF0000"/>
      <w:sz w:val="20"/>
    </w:rPr>
  </w:style>
  <w:style w:type="paragraph" w:styleId="BalloonText">
    <w:name w:val="Balloon Text"/>
    <w:basedOn w:val="Normal"/>
    <w:link w:val="BalloonTextChar"/>
    <w:rsid w:val="000F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customStyle="1" w:styleId="BL">
    <w:name w:val="BL"/>
    <w:basedOn w:val="Normal"/>
    <w:rsid w:val="00E6074C"/>
    <w:pPr>
      <w:tabs>
        <w:tab w:val="left" w:pos="1440"/>
      </w:tabs>
      <w:spacing w:after="80"/>
      <w:ind w:left="1440" w:hanging="320"/>
    </w:pPr>
    <w:rPr>
      <w:spacing w:val="0"/>
    </w:rPr>
  </w:style>
  <w:style w:type="paragraph" w:customStyle="1" w:styleId="code">
    <w:name w:val="code"/>
    <w:rsid w:val="00E6074C"/>
    <w:pPr>
      <w:spacing w:line="264" w:lineRule="auto"/>
      <w:ind w:left="1200"/>
    </w:pPr>
    <w:rPr>
      <w:rFonts w:ascii="Courier New" w:hAnsi="Courier New" w:cs="Times New Roman"/>
      <w:sz w:val="17"/>
      <w:szCs w:val="20"/>
    </w:rPr>
  </w:style>
  <w:style w:type="paragraph" w:customStyle="1" w:styleId="NLcode">
    <w:name w:val="NL code"/>
    <w:basedOn w:val="code"/>
    <w:rsid w:val="00E6074C"/>
    <w:pPr>
      <w:ind w:left="1440"/>
    </w:pPr>
  </w:style>
  <w:style w:type="paragraph" w:customStyle="1" w:styleId="BLcode">
    <w:name w:val="BL code"/>
    <w:basedOn w:val="NLcode"/>
    <w:rsid w:val="00E6074C"/>
  </w:style>
  <w:style w:type="paragraph" w:customStyle="1" w:styleId="BLcodelast">
    <w:name w:val="BL code last"/>
    <w:basedOn w:val="BLcode"/>
    <w:next w:val="GX"/>
    <w:rsid w:val="00E6074C"/>
    <w:pPr>
      <w:spacing w:after="180"/>
    </w:pPr>
  </w:style>
  <w:style w:type="paragraph" w:customStyle="1" w:styleId="BLcodepre-BL">
    <w:name w:val="BL code pre-BL"/>
    <w:basedOn w:val="BLcode"/>
    <w:next w:val="BL"/>
    <w:rsid w:val="00E6074C"/>
    <w:pPr>
      <w:spacing w:after="80"/>
    </w:pPr>
  </w:style>
  <w:style w:type="paragraph" w:customStyle="1" w:styleId="TX">
    <w:name w:val="TX"/>
    <w:rsid w:val="00E6074C"/>
    <w:pPr>
      <w:spacing w:after="100" w:line="210" w:lineRule="exact"/>
    </w:pPr>
    <w:rPr>
      <w:rFonts w:ascii="Arial" w:hAnsi="Arial" w:cs="Times New Roman"/>
      <w:sz w:val="17"/>
      <w:szCs w:val="20"/>
    </w:rPr>
  </w:style>
  <w:style w:type="paragraph" w:customStyle="1" w:styleId="FC">
    <w:name w:val="FC"/>
    <w:basedOn w:val="TX"/>
    <w:next w:val="GX"/>
    <w:rsid w:val="00E6074C"/>
    <w:pPr>
      <w:spacing w:after="240"/>
    </w:pPr>
    <w:rPr>
      <w:sz w:val="18"/>
    </w:rPr>
  </w:style>
  <w:style w:type="paragraph" w:customStyle="1" w:styleId="NLFC">
    <w:name w:val="NL FC"/>
    <w:basedOn w:val="FC"/>
    <w:next w:val="NL"/>
    <w:rsid w:val="00E6074C"/>
    <w:pPr>
      <w:ind w:left="1440"/>
    </w:pPr>
  </w:style>
  <w:style w:type="paragraph" w:customStyle="1" w:styleId="BLFC">
    <w:name w:val="BL FC"/>
    <w:basedOn w:val="NLFC"/>
    <w:next w:val="GX"/>
    <w:rsid w:val="00E6074C"/>
  </w:style>
  <w:style w:type="paragraph" w:customStyle="1" w:styleId="BLF">
    <w:name w:val="BL F"/>
    <w:basedOn w:val="BLFC"/>
    <w:rsid w:val="00E6074C"/>
    <w:pPr>
      <w:spacing w:line="240" w:lineRule="auto"/>
    </w:pPr>
  </w:style>
  <w:style w:type="paragraph" w:customStyle="1" w:styleId="Fcredit">
    <w:name w:val="F credit"/>
    <w:basedOn w:val="FC"/>
    <w:next w:val="GX"/>
    <w:rsid w:val="00E6074C"/>
    <w:pPr>
      <w:spacing w:after="400"/>
    </w:pPr>
    <w:rPr>
      <w:i/>
      <w:sz w:val="15"/>
    </w:rPr>
  </w:style>
  <w:style w:type="paragraph" w:customStyle="1" w:styleId="BLFcredit">
    <w:name w:val="BL F credit"/>
    <w:basedOn w:val="Fcredit"/>
    <w:next w:val="GX"/>
    <w:rsid w:val="00E6074C"/>
    <w:pPr>
      <w:spacing w:line="200" w:lineRule="exact"/>
      <w:ind w:left="1440"/>
    </w:pPr>
  </w:style>
  <w:style w:type="paragraph" w:customStyle="1" w:styleId="NLFN">
    <w:name w:val="NL FN"/>
    <w:basedOn w:val="Normal"/>
    <w:next w:val="NLFC"/>
    <w:rsid w:val="00E6074C"/>
    <w:pPr>
      <w:keepNext/>
      <w:shd w:val="clear" w:color="auto" w:fill="333333"/>
      <w:tabs>
        <w:tab w:val="left" w:pos="240"/>
      </w:tabs>
      <w:spacing w:before="320" w:after="60" w:line="220" w:lineRule="exact"/>
      <w:ind w:left="1440"/>
    </w:pPr>
    <w:rPr>
      <w:rFonts w:ascii="Arial" w:hAnsi="Arial"/>
      <w:b/>
      <w:caps/>
      <w:color w:val="FFFFFF"/>
      <w:spacing w:val="0"/>
      <w:sz w:val="18"/>
    </w:rPr>
  </w:style>
  <w:style w:type="paragraph" w:customStyle="1" w:styleId="BLFN">
    <w:name w:val="BL FN"/>
    <w:basedOn w:val="NLFN"/>
    <w:next w:val="BLFC"/>
    <w:rsid w:val="00E6074C"/>
  </w:style>
  <w:style w:type="paragraph" w:customStyle="1" w:styleId="BLlast">
    <w:name w:val="BL last"/>
    <w:basedOn w:val="BL"/>
    <w:next w:val="GX"/>
    <w:rsid w:val="00E6074C"/>
    <w:pPr>
      <w:spacing w:after="180"/>
    </w:pPr>
  </w:style>
  <w:style w:type="paragraph" w:customStyle="1" w:styleId="NL">
    <w:name w:val="NL"/>
    <w:basedOn w:val="Normal"/>
    <w:rsid w:val="00E6074C"/>
    <w:pPr>
      <w:tabs>
        <w:tab w:val="left" w:pos="1120"/>
        <w:tab w:val="left" w:pos="1440"/>
      </w:tabs>
      <w:spacing w:after="80"/>
      <w:ind w:left="1440" w:hanging="1440"/>
    </w:pPr>
  </w:style>
  <w:style w:type="paragraph" w:customStyle="1" w:styleId="NLBL">
    <w:name w:val="NLBL"/>
    <w:basedOn w:val="NL"/>
    <w:rsid w:val="00E6074C"/>
    <w:pPr>
      <w:tabs>
        <w:tab w:val="clear" w:pos="1120"/>
        <w:tab w:val="clear" w:pos="1440"/>
        <w:tab w:val="left" w:pos="1680"/>
      </w:tabs>
      <w:ind w:left="1680" w:hanging="240"/>
    </w:pPr>
  </w:style>
  <w:style w:type="paragraph" w:customStyle="1" w:styleId="BL2">
    <w:name w:val="BL2"/>
    <w:basedOn w:val="NLBL"/>
    <w:rsid w:val="00E6074C"/>
    <w:rPr>
      <w:spacing w:val="0"/>
    </w:rPr>
  </w:style>
  <w:style w:type="paragraph" w:customStyle="1" w:styleId="BL2last">
    <w:name w:val="BL2 last"/>
    <w:basedOn w:val="BL2"/>
    <w:next w:val="GX"/>
    <w:rsid w:val="00E6074C"/>
    <w:pPr>
      <w:spacing w:after="180"/>
    </w:pPr>
  </w:style>
  <w:style w:type="paragraph" w:customStyle="1" w:styleId="BLF0">
    <w:name w:val="BLF"/>
    <w:basedOn w:val="BLFC"/>
    <w:rsid w:val="00E6074C"/>
    <w:pPr>
      <w:spacing w:line="240" w:lineRule="auto"/>
    </w:pPr>
  </w:style>
  <w:style w:type="paragraph" w:customStyle="1" w:styleId="byline">
    <w:name w:val="byline"/>
    <w:basedOn w:val="Normal"/>
    <w:next w:val="GXfirstpage"/>
    <w:rsid w:val="00E6074C"/>
    <w:pPr>
      <w:spacing w:line="320" w:lineRule="exact"/>
      <w:jc w:val="center"/>
    </w:pPr>
    <w:rPr>
      <w:b/>
      <w:i/>
      <w:sz w:val="28"/>
    </w:rPr>
  </w:style>
  <w:style w:type="paragraph" w:customStyle="1" w:styleId="CN">
    <w:name w:val="CN"/>
    <w:next w:val="CT"/>
    <w:rsid w:val="00E6074C"/>
    <w:pPr>
      <w:pageBreakBefore/>
      <w:spacing w:before="720" w:after="720" w:line="560" w:lineRule="exact"/>
      <w:jc w:val="center"/>
    </w:pPr>
    <w:rPr>
      <w:rFonts w:ascii="Times New Roman" w:hAnsi="Times New Roman" w:cs="Times New Roman"/>
      <w:color w:val="808080"/>
      <w:sz w:val="72"/>
      <w:szCs w:val="20"/>
    </w:rPr>
  </w:style>
  <w:style w:type="paragraph" w:customStyle="1" w:styleId="code80listing">
    <w:name w:val="code 80 listing"/>
    <w:basedOn w:val="code"/>
    <w:rsid w:val="00E6074C"/>
    <w:pPr>
      <w:ind w:left="240"/>
    </w:pPr>
    <w:rPr>
      <w:spacing w:val="4"/>
      <w:sz w:val="16"/>
    </w:rPr>
  </w:style>
  <w:style w:type="paragraph" w:customStyle="1" w:styleId="code80">
    <w:name w:val="code 80"/>
    <w:basedOn w:val="code80listing"/>
    <w:rsid w:val="00E6074C"/>
    <w:pPr>
      <w:ind w:left="1200"/>
    </w:pPr>
    <w:rPr>
      <w:spacing w:val="-8"/>
    </w:rPr>
  </w:style>
  <w:style w:type="paragraph" w:customStyle="1" w:styleId="code80last">
    <w:name w:val="code 80 last"/>
    <w:basedOn w:val="code80"/>
    <w:next w:val="GX"/>
    <w:rsid w:val="00E6074C"/>
    <w:pPr>
      <w:spacing w:after="180"/>
    </w:pPr>
  </w:style>
  <w:style w:type="paragraph" w:customStyle="1" w:styleId="code80listinglast">
    <w:name w:val="code 80 listing last"/>
    <w:basedOn w:val="code80listing"/>
    <w:next w:val="GX"/>
    <w:rsid w:val="00E6074C"/>
    <w:pPr>
      <w:pBdr>
        <w:bottom w:val="single" w:sz="4" w:space="1" w:color="auto"/>
      </w:pBdr>
      <w:spacing w:after="620"/>
    </w:pPr>
  </w:style>
  <w:style w:type="paragraph" w:customStyle="1" w:styleId="codeH">
    <w:name w:val="code H"/>
    <w:basedOn w:val="code80listing"/>
    <w:next w:val="code"/>
    <w:rsid w:val="00E6074C"/>
    <w:pPr>
      <w:keepNext/>
      <w:spacing w:before="240" w:after="60"/>
    </w:pPr>
    <w:rPr>
      <w:u w:val="single"/>
    </w:rPr>
  </w:style>
  <w:style w:type="character" w:customStyle="1" w:styleId="CodeinText">
    <w:name w:val="Code in Text"/>
    <w:basedOn w:val="DefaultParagraphFont"/>
    <w:rsid w:val="00E6074C"/>
    <w:rPr>
      <w:rFonts w:ascii="Courier New" w:hAnsi="Courier New"/>
      <w:sz w:val="19"/>
    </w:rPr>
  </w:style>
  <w:style w:type="paragraph" w:customStyle="1" w:styleId="codelast">
    <w:name w:val="code last"/>
    <w:basedOn w:val="code"/>
    <w:next w:val="GX"/>
    <w:rsid w:val="00E6074C"/>
    <w:pPr>
      <w:spacing w:after="180" w:line="210" w:lineRule="exact"/>
      <w:ind w:left="1195"/>
    </w:pPr>
  </w:style>
  <w:style w:type="paragraph" w:customStyle="1" w:styleId="codelisting">
    <w:name w:val="code listing"/>
    <w:basedOn w:val="code"/>
    <w:rsid w:val="00E6074C"/>
    <w:pPr>
      <w:ind w:left="240"/>
    </w:pPr>
    <w:rPr>
      <w:spacing w:val="3"/>
    </w:rPr>
  </w:style>
  <w:style w:type="paragraph" w:customStyle="1" w:styleId="codelistinglast">
    <w:name w:val="code listing last"/>
    <w:basedOn w:val="codelisting"/>
    <w:next w:val="GX"/>
    <w:rsid w:val="00E6074C"/>
    <w:pPr>
      <w:pBdr>
        <w:bottom w:val="single" w:sz="4" w:space="1" w:color="auto"/>
      </w:pBdr>
      <w:spacing w:after="620"/>
    </w:pPr>
  </w:style>
  <w:style w:type="paragraph" w:customStyle="1" w:styleId="TN">
    <w:name w:val="TN"/>
    <w:next w:val="TT"/>
    <w:rsid w:val="00E6074C"/>
    <w:pPr>
      <w:keepNext/>
      <w:shd w:val="clear" w:color="auto" w:fill="333333"/>
      <w:tabs>
        <w:tab w:val="left" w:pos="240"/>
      </w:tabs>
      <w:spacing w:before="320" w:after="60" w:line="220" w:lineRule="exact"/>
      <w:ind w:left="245"/>
    </w:pPr>
    <w:rPr>
      <w:rFonts w:ascii="Arial" w:hAnsi="Arial" w:cs="Times New Roman"/>
      <w:b/>
      <w:caps/>
      <w:color w:val="FFFFFF"/>
      <w:sz w:val="18"/>
      <w:szCs w:val="20"/>
    </w:rPr>
  </w:style>
  <w:style w:type="paragraph" w:customStyle="1" w:styleId="codeN">
    <w:name w:val="code N"/>
    <w:basedOn w:val="TN"/>
    <w:next w:val="codeT"/>
    <w:rsid w:val="00E6074C"/>
    <w:pPr>
      <w:spacing w:after="80"/>
    </w:pPr>
  </w:style>
  <w:style w:type="paragraph" w:customStyle="1" w:styleId="codeT">
    <w:name w:val="code T"/>
    <w:next w:val="code"/>
    <w:rsid w:val="00E6074C"/>
    <w:pPr>
      <w:keepNext/>
      <w:spacing w:after="240" w:line="220" w:lineRule="exact"/>
      <w:ind w:left="240"/>
    </w:pPr>
    <w:rPr>
      <w:rFonts w:ascii="Arial" w:hAnsi="Arial" w:cs="Times New Roman"/>
      <w:b/>
      <w:sz w:val="19"/>
      <w:szCs w:val="20"/>
    </w:rPr>
  </w:style>
  <w:style w:type="character" w:styleId="CommentReference">
    <w:name w:val="annotation reference"/>
    <w:basedOn w:val="DefaultParagraphFont"/>
    <w:rsid w:val="000F73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73E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F73E7"/>
    <w:rPr>
      <w:rFonts w:ascii="Times New Roman" w:eastAsia="Times New Roman" w:hAnsi="Times New Roman" w:cs="Times New Roman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7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73E7"/>
    <w:rPr>
      <w:b/>
      <w:bCs/>
    </w:rPr>
  </w:style>
  <w:style w:type="paragraph" w:customStyle="1" w:styleId="CT">
    <w:name w:val="CT"/>
    <w:basedOn w:val="Normal"/>
    <w:next w:val="GX"/>
    <w:rsid w:val="00E6074C"/>
    <w:pPr>
      <w:spacing w:after="1000" w:line="720" w:lineRule="exact"/>
      <w:ind w:left="0"/>
      <w:jc w:val="center"/>
    </w:pPr>
    <w:rPr>
      <w:sz w:val="68"/>
    </w:rPr>
  </w:style>
  <w:style w:type="paragraph" w:styleId="DocumentMap">
    <w:name w:val="Document Map"/>
    <w:basedOn w:val="Normal"/>
    <w:link w:val="DocumentMapChar"/>
    <w:rsid w:val="000F73E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styleId="E-mailSignature">
    <w:name w:val="E-mail Signature"/>
    <w:basedOn w:val="Normal"/>
    <w:link w:val="E-mailSignatureChar"/>
    <w:rsid w:val="000F73E7"/>
  </w:style>
  <w:style w:type="character" w:customStyle="1" w:styleId="E-mailSignatureChar">
    <w:name w:val="E-mail Signature Char"/>
    <w:basedOn w:val="DefaultParagraphFont"/>
    <w:link w:val="E-mailSignature"/>
    <w:rsid w:val="000F73E7"/>
    <w:rPr>
      <w:rFonts w:ascii="Times New Roman" w:eastAsia="Times New Roman" w:hAnsi="Times New Roman" w:cs="Times New Roman"/>
      <w:spacing w:val="-2"/>
      <w:sz w:val="19"/>
    </w:rPr>
  </w:style>
  <w:style w:type="paragraph" w:customStyle="1" w:styleId="production">
    <w:name w:val="production"/>
    <w:next w:val="GX"/>
    <w:rsid w:val="00E6074C"/>
    <w:pPr>
      <w:spacing w:after="120" w:line="220" w:lineRule="exact"/>
      <w:ind w:left="965"/>
    </w:pPr>
    <w:rPr>
      <w:rFonts w:ascii="Times New Roman" w:hAnsi="Times New Roman" w:cs="Times New Roman"/>
      <w:b/>
      <w:i/>
      <w:color w:val="0000FF"/>
      <w:sz w:val="20"/>
      <w:szCs w:val="20"/>
    </w:rPr>
  </w:style>
  <w:style w:type="paragraph" w:customStyle="1" w:styleId="editorquery">
    <w:name w:val="editor query"/>
    <w:basedOn w:val="production"/>
    <w:next w:val="GX"/>
    <w:rsid w:val="00E6074C"/>
    <w:rPr>
      <w:color w:val="FF00FF"/>
    </w:rPr>
  </w:style>
  <w:style w:type="paragraph" w:customStyle="1" w:styleId="ext">
    <w:name w:val="ext"/>
    <w:basedOn w:val="Normal"/>
    <w:rsid w:val="00E6074C"/>
    <w:pPr>
      <w:spacing w:after="120"/>
      <w:ind w:left="1080" w:right="480"/>
    </w:pPr>
  </w:style>
  <w:style w:type="paragraph" w:customStyle="1" w:styleId="extlast">
    <w:name w:val="ext last"/>
    <w:basedOn w:val="ext"/>
    <w:next w:val="GX"/>
    <w:rsid w:val="00E6074C"/>
    <w:pPr>
      <w:spacing w:after="180"/>
    </w:pPr>
  </w:style>
  <w:style w:type="paragraph" w:customStyle="1" w:styleId="GX">
    <w:name w:val="GX"/>
    <w:basedOn w:val="Normal"/>
    <w:rsid w:val="00E6074C"/>
  </w:style>
  <w:style w:type="paragraph" w:customStyle="1" w:styleId="F">
    <w:name w:val="F"/>
    <w:basedOn w:val="GX"/>
    <w:next w:val="FC"/>
    <w:rsid w:val="00E6074C"/>
    <w:pPr>
      <w:spacing w:line="240" w:lineRule="auto"/>
      <w:ind w:left="0"/>
    </w:pPr>
  </w:style>
  <w:style w:type="paragraph" w:customStyle="1" w:styleId="FMauthor">
    <w:name w:val="FM author"/>
    <w:rsid w:val="00E6074C"/>
    <w:pPr>
      <w:spacing w:line="480" w:lineRule="exact"/>
      <w:jc w:val="center"/>
    </w:pPr>
    <w:rPr>
      <w:rFonts w:ascii="Times New Roman" w:hAnsi="Times New Roman" w:cs="Times New Roman"/>
      <w:spacing w:val="-2"/>
      <w:sz w:val="44"/>
      <w:szCs w:val="20"/>
    </w:rPr>
  </w:style>
  <w:style w:type="paragraph" w:customStyle="1" w:styleId="FMcopyright">
    <w:name w:val="FM copyright"/>
    <w:basedOn w:val="GX"/>
    <w:rsid w:val="00E6074C"/>
    <w:pPr>
      <w:spacing w:after="120" w:line="200" w:lineRule="exact"/>
      <w:ind w:left="0"/>
    </w:pPr>
    <w:rPr>
      <w:sz w:val="17"/>
    </w:rPr>
  </w:style>
  <w:style w:type="paragraph" w:customStyle="1" w:styleId="FMcopyrightdisclaimer">
    <w:name w:val="FM copyright disclaimer"/>
    <w:basedOn w:val="FMcopyright"/>
    <w:rsid w:val="00E6074C"/>
    <w:rPr>
      <w:b/>
      <w:caps/>
      <w:spacing w:val="-8"/>
    </w:rPr>
  </w:style>
  <w:style w:type="paragraph" w:customStyle="1" w:styleId="FMcopyrighttitle">
    <w:name w:val="FM copyright title"/>
    <w:basedOn w:val="FMcopyright"/>
    <w:rsid w:val="00E6074C"/>
    <w:rPr>
      <w:b/>
    </w:rPr>
  </w:style>
  <w:style w:type="paragraph" w:customStyle="1" w:styleId="FMcredithead">
    <w:name w:val="FM credit head"/>
    <w:basedOn w:val="GX"/>
    <w:rsid w:val="00E6074C"/>
    <w:pPr>
      <w:spacing w:after="0"/>
      <w:ind w:left="0"/>
    </w:pPr>
    <w:rPr>
      <w:b/>
    </w:rPr>
  </w:style>
  <w:style w:type="paragraph" w:customStyle="1" w:styleId="fmcreditname">
    <w:name w:val="fm credit name"/>
    <w:basedOn w:val="FMcredithead"/>
    <w:rsid w:val="00E6074C"/>
    <w:pPr>
      <w:spacing w:after="240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0F73E7"/>
    <w:rPr>
      <w:rFonts w:ascii="Arial" w:hAnsi="Arial" w:cs="Times New Roman"/>
      <w:b/>
      <w:spacing w:val="4"/>
      <w:sz w:val="36"/>
      <w:szCs w:val="20"/>
    </w:rPr>
  </w:style>
  <w:style w:type="paragraph" w:customStyle="1" w:styleId="FMcredittitle">
    <w:name w:val="FM credit title"/>
    <w:basedOn w:val="Heading1"/>
    <w:rsid w:val="00E6074C"/>
    <w:pPr>
      <w:spacing w:after="480"/>
      <w:ind w:left="0"/>
    </w:pPr>
  </w:style>
  <w:style w:type="paragraph" w:customStyle="1" w:styleId="FMdedication">
    <w:name w:val="FM dedication"/>
    <w:basedOn w:val="FMcopyright"/>
    <w:rsid w:val="00E6074C"/>
    <w:pPr>
      <w:spacing w:after="1200" w:line="320" w:lineRule="exact"/>
      <w:ind w:left="480" w:right="480"/>
      <w:jc w:val="center"/>
    </w:pPr>
    <w:rPr>
      <w:b/>
      <w:i/>
      <w:spacing w:val="10"/>
      <w:sz w:val="24"/>
    </w:rPr>
  </w:style>
  <w:style w:type="paragraph" w:customStyle="1" w:styleId="FMhalftitle">
    <w:name w:val="FM half title"/>
    <w:rsid w:val="00E6074C"/>
    <w:pPr>
      <w:spacing w:before="1120" w:after="480" w:line="760" w:lineRule="exact"/>
      <w:jc w:val="center"/>
    </w:pPr>
    <w:rPr>
      <w:rFonts w:ascii="Arial" w:hAnsi="Arial" w:cs="Times New Roman"/>
      <w:b/>
      <w:spacing w:val="4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0F73E7"/>
    <w:rPr>
      <w:rFonts w:ascii="Arial" w:hAnsi="Arial" w:cs="Times New Roman"/>
      <w:b/>
      <w:spacing w:val="-2"/>
      <w:sz w:val="30"/>
      <w:szCs w:val="20"/>
    </w:rPr>
  </w:style>
  <w:style w:type="paragraph" w:customStyle="1" w:styleId="FMhalftitleedition">
    <w:name w:val="FM half title edition"/>
    <w:basedOn w:val="Heading2"/>
    <w:rsid w:val="00E6074C"/>
    <w:pPr>
      <w:jc w:val="center"/>
    </w:pPr>
  </w:style>
  <w:style w:type="paragraph" w:customStyle="1" w:styleId="FMtitle">
    <w:name w:val="FM title"/>
    <w:basedOn w:val="CT"/>
    <w:rsid w:val="00E6074C"/>
    <w:pPr>
      <w:spacing w:after="520" w:line="960" w:lineRule="exact"/>
    </w:pPr>
    <w:rPr>
      <w:b/>
    </w:rPr>
  </w:style>
  <w:style w:type="paragraph" w:customStyle="1" w:styleId="FMtitleedition">
    <w:name w:val="FM title edition"/>
    <w:basedOn w:val="FMtitle"/>
    <w:rsid w:val="00E6074C"/>
    <w:pPr>
      <w:spacing w:after="2700" w:line="400" w:lineRule="exact"/>
    </w:pPr>
    <w:rPr>
      <w:sz w:val="36"/>
    </w:rPr>
  </w:style>
  <w:style w:type="paragraph" w:customStyle="1" w:styleId="FN">
    <w:name w:val="FN"/>
    <w:basedOn w:val="TN"/>
    <w:next w:val="FC"/>
    <w:rsid w:val="00E6074C"/>
  </w:style>
  <w:style w:type="paragraph" w:styleId="Footer">
    <w:name w:val="footer"/>
    <w:basedOn w:val="Normal"/>
    <w:link w:val="FooterChar"/>
    <w:rsid w:val="00E607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footnote">
    <w:name w:val="footnote"/>
    <w:basedOn w:val="Normal"/>
    <w:rsid w:val="00E6074C"/>
    <w:pPr>
      <w:spacing w:after="120" w:line="200" w:lineRule="exact"/>
    </w:pPr>
    <w:rPr>
      <w:sz w:val="16"/>
    </w:rPr>
  </w:style>
  <w:style w:type="paragraph" w:customStyle="1" w:styleId="footnotefirst">
    <w:name w:val="footnote first"/>
    <w:basedOn w:val="footnote"/>
    <w:next w:val="footnote"/>
    <w:rsid w:val="00E6074C"/>
    <w:pPr>
      <w:pBdr>
        <w:top w:val="single" w:sz="4" w:space="1" w:color="auto"/>
      </w:pBdr>
      <w:spacing w:before="240"/>
    </w:pPr>
    <w:rPr>
      <w:spacing w:val="0"/>
    </w:rPr>
  </w:style>
  <w:style w:type="paragraph" w:customStyle="1" w:styleId="glos">
    <w:name w:val="glos"/>
    <w:basedOn w:val="GX"/>
    <w:rsid w:val="00E6074C"/>
    <w:pPr>
      <w:ind w:right="3800"/>
    </w:pPr>
  </w:style>
  <w:style w:type="paragraph" w:customStyle="1" w:styleId="GXfirstpage">
    <w:name w:val="GX first page"/>
    <w:basedOn w:val="GX"/>
    <w:rsid w:val="00E6074C"/>
    <w:pPr>
      <w:ind w:right="1800"/>
    </w:pPr>
  </w:style>
  <w:style w:type="paragraph" w:customStyle="1" w:styleId="GXquote">
    <w:name w:val="GX quote"/>
    <w:basedOn w:val="GXfirstpage"/>
    <w:rsid w:val="00E6074C"/>
    <w:rPr>
      <w:i/>
      <w:spacing w:val="-4"/>
    </w:rPr>
  </w:style>
  <w:style w:type="paragraph" w:customStyle="1" w:styleId="GXquotelast">
    <w:name w:val="GX quote last"/>
    <w:basedOn w:val="GXfirstpage"/>
    <w:next w:val="GX"/>
    <w:rsid w:val="00E6074C"/>
    <w:pPr>
      <w:jc w:val="right"/>
    </w:pPr>
    <w:rPr>
      <w:b/>
    </w:rPr>
  </w:style>
  <w:style w:type="paragraph" w:styleId="Header">
    <w:name w:val="header"/>
    <w:basedOn w:val="Normal"/>
    <w:link w:val="HeaderChar"/>
    <w:rsid w:val="00E607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Heading1after">
    <w:name w:val="Heading 1 after"/>
    <w:basedOn w:val="Heading1"/>
    <w:next w:val="GX"/>
    <w:rsid w:val="00E6074C"/>
    <w:pPr>
      <w:spacing w:before="0"/>
    </w:pPr>
  </w:style>
  <w:style w:type="paragraph" w:customStyle="1" w:styleId="Heading2after">
    <w:name w:val="Heading 2 after"/>
    <w:basedOn w:val="Heading2"/>
    <w:next w:val="GX"/>
    <w:rsid w:val="00E6074C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0F73E7"/>
    <w:rPr>
      <w:rFonts w:ascii="Arial" w:hAnsi="Arial" w:cs="Times New Roman"/>
      <w:b/>
      <w:sz w:val="20"/>
      <w:szCs w:val="20"/>
    </w:rPr>
  </w:style>
  <w:style w:type="paragraph" w:customStyle="1" w:styleId="Heading3after">
    <w:name w:val="Heading 3 after"/>
    <w:basedOn w:val="Heading3"/>
    <w:next w:val="GX"/>
    <w:rsid w:val="00E6074C"/>
    <w:pPr>
      <w:spacing w:before="0"/>
    </w:pPr>
  </w:style>
  <w:style w:type="character" w:customStyle="1" w:styleId="Heading4Char">
    <w:name w:val="Heading 4 Char"/>
    <w:basedOn w:val="DefaultParagraphFont"/>
    <w:link w:val="Heading4"/>
    <w:rsid w:val="000F73E7"/>
    <w:rPr>
      <w:rFonts w:ascii="Times New Roman" w:hAnsi="Times New Roman" w:cs="Times New Roman"/>
      <w:b/>
      <w:i/>
      <w:spacing w:val="-2"/>
      <w:sz w:val="22"/>
      <w:szCs w:val="20"/>
    </w:rPr>
  </w:style>
  <w:style w:type="paragraph" w:customStyle="1" w:styleId="Heading4after">
    <w:name w:val="Heading 4 after"/>
    <w:basedOn w:val="Heading4"/>
    <w:next w:val="GX"/>
    <w:rsid w:val="00E6074C"/>
    <w:pPr>
      <w:spacing w:before="0"/>
    </w:pPr>
  </w:style>
  <w:style w:type="character" w:customStyle="1" w:styleId="Heading5Char">
    <w:name w:val="Heading 5 Char"/>
    <w:basedOn w:val="DefaultParagraphFont"/>
    <w:link w:val="Heading5"/>
    <w:rsid w:val="000F73E7"/>
    <w:rPr>
      <w:rFonts w:ascii="Times New Roman" w:hAnsi="Times New Roman" w:cs="Times New Roman"/>
      <w:b/>
      <w:i/>
      <w:spacing w:val="-2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0F73E7"/>
    <w:rPr>
      <w:rFonts w:ascii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F73E7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0F73E7"/>
    <w:rPr>
      <w:rFonts w:ascii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0F73E7"/>
    <w:rPr>
      <w:rFonts w:ascii="Arial" w:hAnsi="Arial" w:cs="Times New Roman"/>
      <w:sz w:val="22"/>
      <w:szCs w:val="22"/>
    </w:rPr>
  </w:style>
  <w:style w:type="character" w:styleId="Hyperlink">
    <w:name w:val="Hyperlink"/>
    <w:basedOn w:val="DefaultParagraphFont"/>
    <w:rsid w:val="000F73E7"/>
    <w:rPr>
      <w:color w:val="0000FF" w:themeColor="hyperlink"/>
      <w:u w:val="single"/>
    </w:rPr>
  </w:style>
  <w:style w:type="paragraph" w:customStyle="1" w:styleId="icon">
    <w:name w:val="icon"/>
    <w:basedOn w:val="Normal"/>
    <w:rsid w:val="00E6074C"/>
    <w:pPr>
      <w:spacing w:after="120" w:line="264" w:lineRule="auto"/>
      <w:ind w:left="0"/>
    </w:pPr>
    <w:rPr>
      <w:rFonts w:ascii="Arial" w:hAnsi="Arial"/>
      <w:spacing w:val="0"/>
      <w:sz w:val="17"/>
    </w:rPr>
  </w:style>
  <w:style w:type="paragraph" w:customStyle="1" w:styleId="iconlast">
    <w:name w:val="icon last"/>
    <w:basedOn w:val="icon"/>
    <w:next w:val="GX"/>
    <w:rsid w:val="00E6074C"/>
  </w:style>
  <w:style w:type="paragraph" w:customStyle="1" w:styleId="iconalone">
    <w:name w:val="icon alone"/>
    <w:basedOn w:val="iconlast"/>
    <w:next w:val="GX"/>
    <w:rsid w:val="00E6074C"/>
  </w:style>
  <w:style w:type="paragraph" w:customStyle="1" w:styleId="iconalonefirstpage">
    <w:name w:val="icon alone first page"/>
    <w:basedOn w:val="iconalone"/>
    <w:next w:val="GXfirstpage"/>
    <w:rsid w:val="00E6074C"/>
    <w:pPr>
      <w:ind w:right="2340"/>
    </w:pPr>
  </w:style>
  <w:style w:type="paragraph" w:customStyle="1" w:styleId="iconcode">
    <w:name w:val="icon code"/>
    <w:basedOn w:val="code"/>
    <w:rsid w:val="00E6074C"/>
    <w:pPr>
      <w:ind w:left="960" w:right="960"/>
    </w:pPr>
  </w:style>
  <w:style w:type="paragraph" w:customStyle="1" w:styleId="iconcodelast">
    <w:name w:val="icon code last"/>
    <w:basedOn w:val="iconcode"/>
    <w:next w:val="GX"/>
    <w:rsid w:val="00E6074C"/>
    <w:pPr>
      <w:spacing w:after="180"/>
    </w:pPr>
  </w:style>
  <w:style w:type="paragraph" w:customStyle="1" w:styleId="iconcodepre-icon">
    <w:name w:val="icon code pre-icon"/>
    <w:basedOn w:val="iconcode"/>
    <w:next w:val="icon"/>
    <w:rsid w:val="00E6074C"/>
    <w:pPr>
      <w:spacing w:after="100"/>
    </w:pPr>
  </w:style>
  <w:style w:type="paragraph" w:customStyle="1" w:styleId="iconname">
    <w:name w:val="icon name"/>
    <w:next w:val="Normal"/>
    <w:rsid w:val="00E6074C"/>
    <w:pPr>
      <w:keepNext/>
      <w:spacing w:line="300" w:lineRule="exact"/>
    </w:pPr>
    <w:rPr>
      <w:rFonts w:ascii="Arial Black" w:hAnsi="Arial Black" w:cs="Times New Roman"/>
      <w:sz w:val="26"/>
      <w:szCs w:val="20"/>
    </w:rPr>
  </w:style>
  <w:style w:type="paragraph" w:customStyle="1" w:styleId="iconnamefirstpage">
    <w:name w:val="icon name first page"/>
    <w:basedOn w:val="iconname"/>
    <w:rsid w:val="00E6074C"/>
  </w:style>
  <w:style w:type="paragraph" w:customStyle="1" w:styleId="InThisPart">
    <w:name w:val="In This Part"/>
    <w:basedOn w:val="Heading2"/>
    <w:next w:val="Normal"/>
    <w:rsid w:val="00E6074C"/>
    <w:pPr>
      <w:ind w:left="1728"/>
      <w:outlineLvl w:val="9"/>
    </w:pPr>
    <w:rPr>
      <w:b w:val="0"/>
      <w:i/>
    </w:rPr>
  </w:style>
  <w:style w:type="paragraph" w:customStyle="1" w:styleId="introH">
    <w:name w:val="intro H"/>
    <w:next w:val="introUL"/>
    <w:rsid w:val="00E6074C"/>
    <w:pPr>
      <w:keepNext/>
      <w:shd w:val="clear" w:color="auto" w:fill="404040"/>
      <w:spacing w:after="160" w:line="400" w:lineRule="exact"/>
      <w:ind w:left="5000"/>
      <w:jc w:val="both"/>
    </w:pPr>
    <w:rPr>
      <w:rFonts w:ascii="Arial Narrow Bold" w:hAnsi="Arial Narrow Bold" w:cs="Times New Roman"/>
      <w:caps/>
      <w:color w:val="FFFFFF"/>
      <w:spacing w:val="8"/>
      <w:sz w:val="36"/>
      <w:szCs w:val="20"/>
    </w:rPr>
  </w:style>
  <w:style w:type="paragraph" w:customStyle="1" w:styleId="introUL">
    <w:name w:val="intro UL"/>
    <w:rsid w:val="00E6074C"/>
    <w:pPr>
      <w:spacing w:before="340" w:line="240" w:lineRule="exact"/>
      <w:ind w:left="5000"/>
    </w:pPr>
    <w:rPr>
      <w:rFonts w:ascii="Arial" w:hAnsi="Arial" w:cs="Times New Roman"/>
      <w:spacing w:val="10"/>
      <w:sz w:val="20"/>
      <w:szCs w:val="20"/>
    </w:rPr>
  </w:style>
  <w:style w:type="paragraph" w:customStyle="1" w:styleId="MarginArtDirective">
    <w:name w:val="Margin Art Directive"/>
    <w:basedOn w:val="production"/>
    <w:next w:val="GX"/>
    <w:rsid w:val="00E6074C"/>
    <w:pPr>
      <w:widowControl w:val="0"/>
      <w:spacing w:after="0" w:line="240" w:lineRule="auto"/>
      <w:ind w:left="0"/>
    </w:pPr>
    <w:rPr>
      <w:b w:val="0"/>
      <w:i w:val="0"/>
      <w:color w:val="800080"/>
    </w:rPr>
  </w:style>
  <w:style w:type="paragraph" w:customStyle="1" w:styleId="NLcodelast">
    <w:name w:val="NL code last"/>
    <w:basedOn w:val="NLcode"/>
    <w:next w:val="GX"/>
    <w:rsid w:val="00E6074C"/>
    <w:pPr>
      <w:spacing w:after="180"/>
    </w:pPr>
  </w:style>
  <w:style w:type="paragraph" w:customStyle="1" w:styleId="NLcodepre-NL">
    <w:name w:val="NL code pre-NL"/>
    <w:basedOn w:val="BLcodepre-BL"/>
    <w:next w:val="NL"/>
    <w:rsid w:val="00E6074C"/>
  </w:style>
  <w:style w:type="paragraph" w:customStyle="1" w:styleId="NLF">
    <w:name w:val="NL F"/>
    <w:basedOn w:val="BLF"/>
    <w:rsid w:val="00E6074C"/>
  </w:style>
  <w:style w:type="paragraph" w:customStyle="1" w:styleId="NLFcredit">
    <w:name w:val="NL F credit"/>
    <w:basedOn w:val="BLFcredit"/>
    <w:next w:val="NL"/>
    <w:rsid w:val="00E6074C"/>
  </w:style>
  <w:style w:type="paragraph" w:customStyle="1" w:styleId="NLiconalone">
    <w:name w:val="NL icon alone"/>
    <w:basedOn w:val="iconalone"/>
    <w:next w:val="NL"/>
    <w:rsid w:val="00E6074C"/>
    <w:pPr>
      <w:spacing w:before="110"/>
      <w:ind w:right="480"/>
    </w:pPr>
  </w:style>
  <w:style w:type="paragraph" w:customStyle="1" w:styleId="NLlast">
    <w:name w:val="NL last"/>
    <w:basedOn w:val="NL"/>
    <w:next w:val="GX"/>
    <w:rsid w:val="00E6074C"/>
    <w:pPr>
      <w:spacing w:after="180"/>
    </w:pPr>
  </w:style>
  <w:style w:type="paragraph" w:customStyle="1" w:styleId="NL2">
    <w:name w:val="NL2"/>
    <w:basedOn w:val="NL"/>
    <w:rsid w:val="00E6074C"/>
    <w:pPr>
      <w:tabs>
        <w:tab w:val="clear" w:pos="1120"/>
        <w:tab w:val="left" w:pos="1680"/>
      </w:tabs>
      <w:ind w:left="1680" w:hanging="1680"/>
    </w:pPr>
  </w:style>
  <w:style w:type="paragraph" w:customStyle="1" w:styleId="NL2last">
    <w:name w:val="NL2 last"/>
    <w:basedOn w:val="NL2"/>
    <w:next w:val="GX"/>
    <w:rsid w:val="00E6074C"/>
    <w:pPr>
      <w:spacing w:after="180"/>
    </w:pPr>
  </w:style>
  <w:style w:type="paragraph" w:customStyle="1" w:styleId="NLBLlast">
    <w:name w:val="NLBL last"/>
    <w:basedOn w:val="NLBL"/>
    <w:rsid w:val="00E6074C"/>
    <w:pPr>
      <w:spacing w:after="180"/>
    </w:pPr>
  </w:style>
  <w:style w:type="paragraph" w:customStyle="1" w:styleId="NLF0">
    <w:name w:val="NLF"/>
    <w:basedOn w:val="BLF0"/>
    <w:rsid w:val="00E6074C"/>
  </w:style>
  <w:style w:type="paragraph" w:styleId="NormalWeb">
    <w:name w:val="Normal (Web)"/>
    <w:basedOn w:val="Normal"/>
    <w:rsid w:val="00E6074C"/>
    <w:pPr>
      <w:spacing w:before="100" w:beforeAutospacing="1" w:after="100" w:afterAutospacing="1" w:line="240" w:lineRule="auto"/>
      <w:ind w:left="0"/>
    </w:pPr>
    <w:rPr>
      <w:spacing w:val="0"/>
      <w:sz w:val="24"/>
      <w:szCs w:val="24"/>
    </w:rPr>
  </w:style>
  <w:style w:type="paragraph" w:customStyle="1" w:styleId="PN">
    <w:name w:val="PN"/>
    <w:basedOn w:val="CN"/>
    <w:rsid w:val="00E6074C"/>
  </w:style>
  <w:style w:type="paragraph" w:customStyle="1" w:styleId="POCT">
    <w:name w:val="PO CT"/>
    <w:basedOn w:val="introUL"/>
    <w:rsid w:val="00E6074C"/>
    <w:pPr>
      <w:spacing w:before="0" w:after="160"/>
    </w:pPr>
  </w:style>
  <w:style w:type="paragraph" w:customStyle="1" w:styleId="POCN">
    <w:name w:val="PO CN"/>
    <w:basedOn w:val="POCT"/>
    <w:rsid w:val="00E6074C"/>
    <w:pPr>
      <w:spacing w:after="0"/>
    </w:pPr>
    <w:rPr>
      <w:b/>
    </w:rPr>
  </w:style>
  <w:style w:type="paragraph" w:customStyle="1" w:styleId="POGX">
    <w:name w:val="PO GX"/>
    <w:basedOn w:val="GXfirstpage"/>
    <w:rsid w:val="00E6074C"/>
  </w:style>
  <w:style w:type="paragraph" w:customStyle="1" w:styleId="PT">
    <w:name w:val="PT"/>
    <w:basedOn w:val="CT"/>
    <w:rsid w:val="00E6074C"/>
  </w:style>
  <w:style w:type="paragraph" w:customStyle="1" w:styleId="PX">
    <w:name w:val="PX"/>
    <w:basedOn w:val="Normal"/>
    <w:rsid w:val="00E6074C"/>
    <w:pPr>
      <w:ind w:left="965" w:right="1800"/>
    </w:pPr>
  </w:style>
  <w:style w:type="paragraph" w:customStyle="1" w:styleId="query">
    <w:name w:val="query"/>
    <w:basedOn w:val="Normal"/>
    <w:next w:val="Normal"/>
    <w:rsid w:val="00E6074C"/>
    <w:pPr>
      <w:shd w:val="clear" w:color="FF0000" w:fill="auto"/>
      <w:spacing w:before="60" w:after="60" w:line="240" w:lineRule="auto"/>
      <w:ind w:left="0"/>
    </w:pPr>
    <w:rPr>
      <w:color w:val="FF0000"/>
      <w:spacing w:val="0"/>
      <w:sz w:val="24"/>
    </w:rPr>
  </w:style>
  <w:style w:type="paragraph" w:customStyle="1" w:styleId="SBX">
    <w:name w:val="SBX"/>
    <w:rsid w:val="00E6074C"/>
    <w:pPr>
      <w:spacing w:after="120" w:line="220" w:lineRule="exact"/>
      <w:ind w:left="120" w:right="120"/>
    </w:pPr>
    <w:rPr>
      <w:rFonts w:ascii="Arial" w:hAnsi="Arial" w:cs="Times New Roman"/>
      <w:sz w:val="18"/>
      <w:szCs w:val="20"/>
    </w:rPr>
  </w:style>
  <w:style w:type="paragraph" w:customStyle="1" w:styleId="SBBL">
    <w:name w:val="SB BL"/>
    <w:basedOn w:val="SBX"/>
    <w:rsid w:val="00E6074C"/>
    <w:pPr>
      <w:tabs>
        <w:tab w:val="left" w:pos="920"/>
      </w:tabs>
      <w:spacing w:after="80"/>
      <w:ind w:left="920" w:hanging="200"/>
    </w:pPr>
  </w:style>
  <w:style w:type="paragraph" w:customStyle="1" w:styleId="SBFcredit">
    <w:name w:val="SB F credit"/>
    <w:basedOn w:val="SBX"/>
    <w:next w:val="SBX"/>
    <w:rsid w:val="00E6074C"/>
    <w:pPr>
      <w:spacing w:after="300"/>
    </w:pPr>
    <w:rPr>
      <w:sz w:val="15"/>
    </w:rPr>
  </w:style>
  <w:style w:type="paragraph" w:customStyle="1" w:styleId="SBBLFcredit">
    <w:name w:val="SB BL F credit"/>
    <w:basedOn w:val="SBFcredit"/>
    <w:rsid w:val="00E6074C"/>
    <w:pPr>
      <w:spacing w:line="210" w:lineRule="exact"/>
      <w:ind w:left="920"/>
    </w:pPr>
  </w:style>
  <w:style w:type="paragraph" w:customStyle="1" w:styleId="SBBLF">
    <w:name w:val="SB BL F"/>
    <w:basedOn w:val="SBBLFcredit"/>
    <w:rsid w:val="00E6074C"/>
    <w:pPr>
      <w:spacing w:after="120" w:line="240" w:lineRule="auto"/>
      <w:ind w:left="922" w:right="115"/>
    </w:pPr>
  </w:style>
  <w:style w:type="paragraph" w:customStyle="1" w:styleId="SBBLlast">
    <w:name w:val="SB BL last"/>
    <w:basedOn w:val="SBBL"/>
    <w:next w:val="SBX"/>
    <w:rsid w:val="00E6074C"/>
    <w:pPr>
      <w:spacing w:after="120"/>
    </w:pPr>
  </w:style>
  <w:style w:type="paragraph" w:customStyle="1" w:styleId="SBBL2">
    <w:name w:val="SB BL2"/>
    <w:basedOn w:val="SBBL"/>
    <w:rsid w:val="00E6074C"/>
    <w:pPr>
      <w:tabs>
        <w:tab w:val="clear" w:pos="920"/>
        <w:tab w:val="left" w:pos="1120"/>
      </w:tabs>
      <w:ind w:left="1120"/>
    </w:pPr>
  </w:style>
  <w:style w:type="paragraph" w:customStyle="1" w:styleId="SBBL2last">
    <w:name w:val="SB BL2 last"/>
    <w:basedOn w:val="SBBL2"/>
    <w:next w:val="SBX"/>
    <w:rsid w:val="00E6074C"/>
    <w:pPr>
      <w:spacing w:after="120"/>
    </w:pPr>
    <w:rPr>
      <w:spacing w:val="2"/>
    </w:rPr>
  </w:style>
  <w:style w:type="paragraph" w:customStyle="1" w:styleId="SBcode">
    <w:name w:val="SB code"/>
    <w:basedOn w:val="SBX"/>
    <w:rsid w:val="00E6074C"/>
    <w:pPr>
      <w:spacing w:after="0" w:line="264" w:lineRule="auto"/>
    </w:pPr>
    <w:rPr>
      <w:rFonts w:ascii="Courier New" w:hAnsi="Courier New"/>
      <w:sz w:val="17"/>
    </w:rPr>
  </w:style>
  <w:style w:type="paragraph" w:customStyle="1" w:styleId="SBCode80">
    <w:name w:val="SB Code 80"/>
    <w:basedOn w:val="Normal"/>
    <w:rsid w:val="00E6074C"/>
    <w:pPr>
      <w:ind w:left="780" w:hanging="780"/>
    </w:pPr>
  </w:style>
  <w:style w:type="paragraph" w:customStyle="1" w:styleId="SBCode80last">
    <w:name w:val="SB Code 80 last"/>
    <w:basedOn w:val="SBCode80"/>
    <w:rsid w:val="00E6074C"/>
    <w:pPr>
      <w:pBdr>
        <w:bottom w:val="single" w:sz="18" w:space="1" w:color="auto"/>
      </w:pBdr>
      <w:spacing w:after="110"/>
    </w:pPr>
  </w:style>
  <w:style w:type="paragraph" w:customStyle="1" w:styleId="SBcodelast">
    <w:name w:val="SB code last"/>
    <w:basedOn w:val="SBcode"/>
    <w:next w:val="SBX"/>
    <w:rsid w:val="00E6074C"/>
    <w:pPr>
      <w:pBdr>
        <w:bottom w:val="single" w:sz="18" w:space="1" w:color="auto"/>
      </w:pBdr>
      <w:spacing w:after="120"/>
    </w:pPr>
  </w:style>
  <w:style w:type="paragraph" w:customStyle="1" w:styleId="SBFC">
    <w:name w:val="SB FC"/>
    <w:basedOn w:val="SBX"/>
    <w:rsid w:val="00E6074C"/>
    <w:pPr>
      <w:spacing w:after="300"/>
    </w:pPr>
    <w:rPr>
      <w:i/>
    </w:rPr>
  </w:style>
  <w:style w:type="paragraph" w:customStyle="1" w:styleId="SBF">
    <w:name w:val="SB F"/>
    <w:basedOn w:val="SBFC"/>
    <w:rsid w:val="00E6074C"/>
    <w:pPr>
      <w:spacing w:after="180" w:line="240" w:lineRule="auto"/>
      <w:ind w:left="115" w:right="115"/>
    </w:pPr>
  </w:style>
  <w:style w:type="paragraph" w:customStyle="1" w:styleId="SBFnoFC">
    <w:name w:val="SB F no FC"/>
    <w:basedOn w:val="SBF"/>
    <w:rsid w:val="00E6074C"/>
    <w:pPr>
      <w:spacing w:after="240"/>
    </w:pPr>
  </w:style>
  <w:style w:type="paragraph" w:customStyle="1" w:styleId="SBFCpre-credit">
    <w:name w:val="SB FC pre-credit"/>
    <w:basedOn w:val="SBFC"/>
    <w:next w:val="SBFcredit"/>
    <w:rsid w:val="00E6074C"/>
    <w:pPr>
      <w:spacing w:after="60"/>
    </w:pPr>
  </w:style>
  <w:style w:type="paragraph" w:customStyle="1" w:styleId="SBfootnotefirst">
    <w:name w:val="SB footnote first"/>
    <w:basedOn w:val="SBX"/>
    <w:next w:val="SBfootnote"/>
    <w:rsid w:val="00E6074C"/>
    <w:pPr>
      <w:pBdr>
        <w:top w:val="single" w:sz="4" w:space="1" w:color="auto"/>
      </w:pBdr>
      <w:spacing w:before="240" w:after="60"/>
    </w:pPr>
    <w:rPr>
      <w:sz w:val="15"/>
    </w:rPr>
  </w:style>
  <w:style w:type="paragraph" w:customStyle="1" w:styleId="SBfootnote">
    <w:name w:val="SB footnote"/>
    <w:basedOn w:val="SBfootnotefirst"/>
    <w:rsid w:val="00E6074C"/>
    <w:pPr>
      <w:spacing w:before="0" w:after="100"/>
    </w:pPr>
  </w:style>
  <w:style w:type="paragraph" w:customStyle="1" w:styleId="SBHead">
    <w:name w:val="SB Head"/>
    <w:next w:val="Normal"/>
    <w:rsid w:val="00E6074C"/>
    <w:pPr>
      <w:keepNext/>
      <w:widowControl w:val="0"/>
      <w:spacing w:before="180" w:after="110" w:line="360" w:lineRule="exact"/>
      <w:jc w:val="center"/>
    </w:pPr>
    <w:rPr>
      <w:rFonts w:ascii="Arial" w:hAnsi="Arial" w:cs="Times New Roman"/>
      <w:sz w:val="32"/>
      <w:szCs w:val="20"/>
    </w:rPr>
  </w:style>
  <w:style w:type="paragraph" w:customStyle="1" w:styleId="SBicon">
    <w:name w:val="SB icon"/>
    <w:basedOn w:val="icon"/>
    <w:rsid w:val="00E6074C"/>
  </w:style>
  <w:style w:type="paragraph" w:customStyle="1" w:styleId="SBiconalone">
    <w:name w:val="SB icon alone"/>
    <w:basedOn w:val="SBicon"/>
    <w:rsid w:val="00E6074C"/>
    <w:pPr>
      <w:spacing w:after="240" w:line="220" w:lineRule="exact"/>
    </w:pPr>
  </w:style>
  <w:style w:type="paragraph" w:customStyle="1" w:styleId="SBIconname">
    <w:name w:val="SB Icon name"/>
    <w:basedOn w:val="iconname"/>
    <w:rsid w:val="00E6074C"/>
    <w:pPr>
      <w:spacing w:line="240" w:lineRule="exact"/>
    </w:pPr>
    <w:rPr>
      <w:sz w:val="22"/>
    </w:rPr>
  </w:style>
  <w:style w:type="paragraph" w:customStyle="1" w:styleId="SBNLlast">
    <w:name w:val="SB NL last"/>
    <w:basedOn w:val="SBBL"/>
    <w:next w:val="SBX"/>
    <w:rsid w:val="00E6074C"/>
    <w:pPr>
      <w:tabs>
        <w:tab w:val="left" w:pos="640"/>
      </w:tabs>
      <w:spacing w:after="120"/>
      <w:ind w:hanging="920"/>
    </w:pPr>
  </w:style>
  <w:style w:type="paragraph" w:customStyle="1" w:styleId="SBNL">
    <w:name w:val="SB NL"/>
    <w:basedOn w:val="SBNLlast"/>
    <w:rsid w:val="00E6074C"/>
    <w:pPr>
      <w:spacing w:after="80"/>
    </w:pPr>
  </w:style>
  <w:style w:type="paragraph" w:customStyle="1" w:styleId="SBNL2">
    <w:name w:val="SB NL2"/>
    <w:basedOn w:val="SBBL2"/>
    <w:rsid w:val="00E6074C"/>
    <w:pPr>
      <w:tabs>
        <w:tab w:val="clear" w:pos="1120"/>
        <w:tab w:val="left" w:pos="920"/>
        <w:tab w:val="left" w:pos="1240"/>
      </w:tabs>
      <w:ind w:left="1360" w:hanging="1360"/>
    </w:pPr>
  </w:style>
  <w:style w:type="paragraph" w:customStyle="1" w:styleId="SBNL2last">
    <w:name w:val="SB NL2 last"/>
    <w:basedOn w:val="SBNL2"/>
    <w:next w:val="SBX"/>
    <w:rsid w:val="00E6074C"/>
    <w:pPr>
      <w:spacing w:after="120"/>
    </w:pPr>
  </w:style>
  <w:style w:type="paragraph" w:customStyle="1" w:styleId="SBTfootnote">
    <w:name w:val="SB T footnote"/>
    <w:basedOn w:val="Normal"/>
    <w:rsid w:val="00E6074C"/>
    <w:pPr>
      <w:spacing w:after="60" w:line="210" w:lineRule="exact"/>
      <w:ind w:left="0"/>
    </w:pPr>
    <w:rPr>
      <w:rFonts w:ascii="Arial" w:hAnsi="Arial"/>
      <w:spacing w:val="0"/>
      <w:sz w:val="15"/>
    </w:rPr>
  </w:style>
  <w:style w:type="paragraph" w:customStyle="1" w:styleId="SBTfootnotelast">
    <w:name w:val="SB T footnote last"/>
    <w:basedOn w:val="SBTfootnote"/>
    <w:next w:val="SBX"/>
    <w:rsid w:val="00E6074C"/>
    <w:pPr>
      <w:spacing w:after="300"/>
    </w:pPr>
  </w:style>
  <w:style w:type="paragraph" w:customStyle="1" w:styleId="SBUL">
    <w:name w:val="SB UL"/>
    <w:basedOn w:val="SBX"/>
    <w:rsid w:val="00E6074C"/>
    <w:pPr>
      <w:spacing w:after="80"/>
      <w:ind w:left="960" w:right="0" w:hanging="240"/>
    </w:pPr>
  </w:style>
  <w:style w:type="paragraph" w:customStyle="1" w:styleId="SBULlast">
    <w:name w:val="SB UL last"/>
    <w:basedOn w:val="SBUL"/>
    <w:next w:val="SBX"/>
    <w:rsid w:val="00E6074C"/>
    <w:pPr>
      <w:spacing w:after="120"/>
    </w:pPr>
  </w:style>
  <w:style w:type="paragraph" w:customStyle="1" w:styleId="SBH">
    <w:name w:val="SBH"/>
    <w:basedOn w:val="Heading3"/>
    <w:next w:val="SBX"/>
    <w:rsid w:val="00E6074C"/>
    <w:pPr>
      <w:pBdr>
        <w:bottom w:val="single" w:sz="4" w:space="1" w:color="auto"/>
      </w:pBdr>
      <w:ind w:left="120"/>
    </w:pPr>
  </w:style>
  <w:style w:type="paragraph" w:customStyle="1" w:styleId="SBT">
    <w:name w:val="SBT"/>
    <w:next w:val="SBX"/>
    <w:rsid w:val="00E6074C"/>
    <w:pPr>
      <w:keepNext/>
      <w:pBdr>
        <w:top w:val="single" w:sz="18" w:space="1" w:color="auto"/>
      </w:pBdr>
      <w:shd w:val="clear" w:color="auto" w:fill="E6E6E6"/>
      <w:spacing w:before="920" w:after="240" w:line="340" w:lineRule="exact"/>
      <w:ind w:left="245" w:right="245"/>
    </w:pPr>
    <w:rPr>
      <w:rFonts w:ascii="Arial Black" w:hAnsi="Arial Black" w:cs="Times New Roman"/>
      <w:spacing w:val="-6"/>
      <w:sz w:val="28"/>
      <w:szCs w:val="20"/>
    </w:rPr>
  </w:style>
  <w:style w:type="paragraph" w:customStyle="1" w:styleId="SBXwendrule">
    <w:name w:val="SBX w/end rule"/>
    <w:basedOn w:val="SBX"/>
    <w:rsid w:val="00E6074C"/>
    <w:pPr>
      <w:pBdr>
        <w:bottom w:val="single" w:sz="18" w:space="1" w:color="auto"/>
      </w:pBdr>
    </w:pPr>
  </w:style>
  <w:style w:type="paragraph" w:styleId="Signature">
    <w:name w:val="Signature"/>
    <w:basedOn w:val="Normal"/>
    <w:link w:val="SignatureChar"/>
    <w:rsid w:val="00E6074C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stepH">
    <w:name w:val="step H"/>
    <w:basedOn w:val="Heading3"/>
    <w:next w:val="NL"/>
    <w:rsid w:val="00E6074C"/>
    <w:pPr>
      <w:spacing w:before="240" w:after="120" w:line="270" w:lineRule="exact"/>
    </w:pPr>
    <w:rPr>
      <w:sz w:val="23"/>
    </w:rPr>
  </w:style>
  <w:style w:type="paragraph" w:customStyle="1" w:styleId="Tfootnote">
    <w:name w:val="T footnote"/>
    <w:basedOn w:val="TX"/>
    <w:rsid w:val="00E6074C"/>
    <w:pPr>
      <w:spacing w:after="60"/>
    </w:pPr>
    <w:rPr>
      <w:sz w:val="15"/>
    </w:rPr>
  </w:style>
  <w:style w:type="paragraph" w:customStyle="1" w:styleId="Tfootnotelast">
    <w:name w:val="T footnote last"/>
    <w:basedOn w:val="Tfootnote"/>
    <w:next w:val="GX"/>
    <w:rsid w:val="00E6074C"/>
    <w:pPr>
      <w:spacing w:after="300"/>
    </w:pPr>
  </w:style>
  <w:style w:type="table" w:styleId="TableGrid">
    <w:name w:val="Table Grid"/>
    <w:basedOn w:val="TableNormal"/>
    <w:rsid w:val="000F73E7"/>
    <w:rPr>
      <w:rFonts w:ascii="Courier" w:hAnsi="Courier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H">
    <w:name w:val="TCH"/>
    <w:next w:val="TX"/>
    <w:rsid w:val="00E6074C"/>
    <w:pPr>
      <w:keepNext/>
      <w:shd w:val="clear" w:color="auto" w:fill="E6E6E6"/>
      <w:spacing w:before="120" w:after="140" w:line="200" w:lineRule="exact"/>
    </w:pPr>
    <w:rPr>
      <w:rFonts w:ascii="Arial Narrow Bold" w:hAnsi="Arial Narrow Bold" w:cs="Times New Roman"/>
      <w:spacing w:val="2"/>
      <w:sz w:val="18"/>
      <w:szCs w:val="20"/>
    </w:rPr>
  </w:style>
  <w:style w:type="paragraph" w:customStyle="1" w:styleId="TH">
    <w:name w:val="TH"/>
    <w:basedOn w:val="TCH"/>
    <w:next w:val="TX"/>
    <w:rsid w:val="00E6074C"/>
    <w:pPr>
      <w:spacing w:before="0" w:after="10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E6074C"/>
    <w:pPr>
      <w:ind w:left="0"/>
    </w:pPr>
  </w:style>
  <w:style w:type="paragraph" w:styleId="TOC2">
    <w:name w:val="toc 2"/>
    <w:basedOn w:val="Normal"/>
    <w:next w:val="Normal"/>
    <w:autoRedefine/>
    <w:semiHidden/>
    <w:rsid w:val="00E6074C"/>
    <w:pPr>
      <w:ind w:left="200"/>
    </w:pPr>
  </w:style>
  <w:style w:type="paragraph" w:styleId="TOC3">
    <w:name w:val="toc 3"/>
    <w:basedOn w:val="Normal"/>
    <w:next w:val="Normal"/>
    <w:autoRedefine/>
    <w:semiHidden/>
    <w:rsid w:val="00E6074C"/>
    <w:pPr>
      <w:ind w:left="400"/>
    </w:pPr>
  </w:style>
  <w:style w:type="paragraph" w:customStyle="1" w:styleId="TT">
    <w:name w:val="TT"/>
    <w:rsid w:val="00E6074C"/>
    <w:pPr>
      <w:keepNext/>
      <w:spacing w:before="60" w:after="60" w:line="260" w:lineRule="exact"/>
      <w:jc w:val="center"/>
    </w:pPr>
    <w:rPr>
      <w:rFonts w:ascii="Arial" w:hAnsi="Arial" w:cs="Times New Roman"/>
      <w:b/>
      <w:szCs w:val="20"/>
    </w:rPr>
  </w:style>
  <w:style w:type="paragraph" w:customStyle="1" w:styleId="TXlast">
    <w:name w:val="TX last"/>
    <w:basedOn w:val="TX"/>
    <w:next w:val="GX"/>
    <w:rsid w:val="00E6074C"/>
    <w:pPr>
      <w:spacing w:after="520"/>
    </w:pPr>
  </w:style>
  <w:style w:type="paragraph" w:customStyle="1" w:styleId="UL">
    <w:name w:val="UL"/>
    <w:basedOn w:val="GX"/>
    <w:rsid w:val="00E6074C"/>
    <w:pPr>
      <w:spacing w:after="80"/>
      <w:ind w:left="1560" w:hanging="240"/>
    </w:pPr>
  </w:style>
  <w:style w:type="paragraph" w:customStyle="1" w:styleId="ULlast">
    <w:name w:val="UL last"/>
    <w:basedOn w:val="UL"/>
    <w:next w:val="GX"/>
    <w:rsid w:val="00E6074C"/>
    <w:pPr>
      <w:spacing w:after="1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arine\Documents\Katie's%20Folder\Freelance\Wiley_Indy\CURRENT%20PROJECTS\WordPress%20Bible\Bible%20Template%200522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Bible Template 052209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>Emmense Technologies, LLC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Brazell</dc:creator>
  <cp:keywords/>
  <cp:lastModifiedBy>Katharine Dvorak</cp:lastModifiedBy>
  <cp:revision>3</cp:revision>
  <dcterms:created xsi:type="dcterms:W3CDTF">2009-10-30T17:08:00Z</dcterms:created>
  <dcterms:modified xsi:type="dcterms:W3CDTF">2009-12-15T05:41:00Z</dcterms:modified>
</cp:coreProperties>
</file>